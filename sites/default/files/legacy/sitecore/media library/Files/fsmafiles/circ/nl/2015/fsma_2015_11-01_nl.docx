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AD" w:rsidRPr="00691B3E" w:rsidRDefault="00D42B56" w:rsidP="006C79D9">
      <w:pPr>
        <w:pBdr>
          <w:bottom w:val="single" w:sz="2" w:space="1" w:color="auto"/>
        </w:pBd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A1CEB2" wp14:editId="6C834340">
                <wp:simplePos x="0" y="0"/>
                <wp:positionH relativeFrom="page">
                  <wp:posOffset>3150187</wp:posOffset>
                </wp:positionH>
                <wp:positionV relativeFrom="page">
                  <wp:posOffset>718835</wp:posOffset>
                </wp:positionV>
                <wp:extent cx="3683000" cy="496841"/>
                <wp:effectExtent l="0" t="0" r="12700" b="1778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96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030B" w:rsidRPr="00F54DCB" w:rsidRDefault="00F7030B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276A04EDF8314AA29037A99403247C78"/>
                                </w:placeholder>
                                <w:dataBinding w:xpath="/ns1:coreProperties[1]/ns1:category[1]" w:storeItemID="{6C3C8BC8-F283-45AE-878A-BAB7291924A1}"/>
                                <w:dropDownList w:lastValue="Mededeling">
                                  <w:listItem w:value="Choose an item."/>
                                  <w:listItem w:displayText="Circulaire" w:value="Circulaire"/>
                                  <w:listItem w:displayText="Mededeling" w:value="Mededeling"/>
                                  <w:listItem w:displayText="Praktijkgids" w:value="Praktijkgids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Mededeling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1CEB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.05pt;margin-top:56.6pt;width:290pt;height:39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" filled="f" stroked="f">
                <v:textbox inset="0,0,0,0">
                  <w:txbxContent>
                    <w:p w:rsidR="00F7030B" w:rsidRPr="00F54DCB" w:rsidRDefault="00F7030B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276A04EDF8314AA29037A99403247C78"/>
                          </w:placeholder>
                          <w:dataBinding w:xpath="/ns1:coreProperties[1]/ns1:category[1]" w:storeItemID="{6C3C8BC8-F283-45AE-878A-BAB7291924A1}"/>
                          <w:dropDownList w:lastValue="Mededeling">
                            <w:listItem w:value="Choose an item."/>
                            <w:listItem w:displayText="Circulaire" w:value="Circulaire"/>
                            <w:listItem w:displayText="Mededeling" w:value="Mededeling"/>
                            <w:listItem w:displayText="Praktijkgids" w:value="Praktijkgids"/>
                          </w:dropDownList>
                        </w:sdtPr>
                        <w:sdtEndPr/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Mededeling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0F5344" w:rsidRDefault="001F0710" w:rsidP="001F0710">
      <w:pPr>
        <w:tabs>
          <w:tab w:val="center" w:pos="4507"/>
          <w:tab w:val="left" w:pos="7444"/>
        </w:tabs>
        <w:rPr>
          <w:b/>
        </w:rPr>
      </w:pPr>
      <w:r>
        <w:rPr>
          <w:b/>
        </w:rPr>
        <w:tab/>
      </w:r>
      <w:sdt>
        <w:sdtPr>
          <w:rPr>
            <w:b/>
          </w:rPr>
          <w:alias w:val="Reference"/>
          <w:tag w:val="ccDocReference"/>
          <w:id w:val="22863940"/>
          <w:placeholder>
            <w:docPart w:val="1355CC4FE4264598AEF0F368FE93EA1E"/>
          </w:placeholder>
          <w:dataBinding w:xpath="/ns1:coreProperties[1]/ns0:subject[1]" w:storeItemID="{6C3C8BC8-F283-45AE-878A-BAB7291924A1}"/>
          <w:text/>
        </w:sdtPr>
        <w:sdtEndPr/>
        <w:sdtContent>
          <w:r w:rsidR="004152FA" w:rsidRPr="000F5344">
            <w:rPr>
              <w:b/>
            </w:rPr>
            <w:t>Mededeling FSMA_2015_</w:t>
          </w:r>
          <w:r w:rsidR="00BB1205" w:rsidRPr="000F5344">
            <w:rPr>
              <w:b/>
            </w:rPr>
            <w:t>11</w:t>
          </w:r>
          <w:r w:rsidR="004152FA" w:rsidRPr="000F5344">
            <w:rPr>
              <w:b/>
            </w:rPr>
            <w:t>-01</w:t>
          </w:r>
        </w:sdtContent>
      </w:sdt>
      <w:r w:rsidR="009653AD" w:rsidRPr="000F5344">
        <w:rPr>
          <w:b/>
        </w:rPr>
        <w:t xml:space="preserve">  dd</w:t>
      </w:r>
      <w:r w:rsidR="00F7030B" w:rsidRPr="000F5344">
        <w:rPr>
          <w:b/>
        </w:rPr>
        <w:t xml:space="preserve">. </w:t>
      </w:r>
      <w:bookmarkStart w:id="0" w:name="bkmDate"/>
      <w:sdt>
        <w:sdtPr>
          <w:rPr>
            <w:b/>
          </w:rPr>
          <w:id w:val="7137528"/>
          <w:placeholder>
            <w:docPart w:val="4D1264DA8D834DA9B722CC94FDF69B87"/>
          </w:placeholder>
          <w:date w:fullDate="2015-08-25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675CD6">
            <w:rPr>
              <w:b/>
            </w:rPr>
            <w:t>25/08/2015</w:t>
          </w:r>
        </w:sdtContent>
      </w:sdt>
      <w:bookmarkEnd w:id="0"/>
      <w:r>
        <w:rPr>
          <w:b/>
        </w:rPr>
        <w:t xml:space="preserve"> (versie 24 april 2018)</w:t>
      </w:r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E2B0701C696F4CD49804442189CD24AE"/>
        </w:placeholder>
        <w:dataBinding w:xpath="/ns1:coreProperties[1]/ns0:title[1]" w:storeItemID="{6C3C8BC8-F283-45AE-878A-BAB7291924A1}"/>
        <w:text w:multiLine="1"/>
      </w:sdtPr>
      <w:sdtEndPr/>
      <w:sdtContent>
        <w:p w:rsidR="009653AD" w:rsidRPr="005A1A36" w:rsidRDefault="007C4FD2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Aanvraag tot accreditatie als opleidingsverstrekker van bijscholing in verzekeringen</w:t>
          </w:r>
        </w:p>
      </w:sdtContent>
    </w:sdt>
    <w:p w:rsidR="006C79D9" w:rsidRPr="005A1A36" w:rsidRDefault="006C79D9" w:rsidP="006C79D9">
      <w:pPr>
        <w:pStyle w:val="NoSpacing"/>
        <w:pBdr>
          <w:top w:val="single" w:sz="2" w:space="1" w:color="auto"/>
        </w:pBdr>
      </w:pPr>
    </w:p>
    <w:p w:rsidR="009653AD" w:rsidRPr="009C44B7" w:rsidRDefault="009653AD" w:rsidP="00222C7D">
      <w:pPr>
        <w:pStyle w:val="Subtitle"/>
        <w:tabs>
          <w:tab w:val="left" w:pos="5885"/>
        </w:tabs>
      </w:pPr>
      <w:r w:rsidRPr="00917123">
        <w:t>Toepassingsveld</w:t>
      </w:r>
      <w:r w:rsidRPr="009C44B7">
        <w:t>:</w:t>
      </w:r>
      <w:r w:rsidR="00222C7D">
        <w:tab/>
      </w:r>
    </w:p>
    <w:sdt>
      <w:sdtPr>
        <w:alias w:val="Application Field"/>
        <w:tag w:val="ccDocAppField"/>
        <w:id w:val="413092537"/>
        <w:placeholder>
          <w:docPart w:val="ADCA38B3AAC8452780C3006529ED1C52"/>
        </w:placeholder>
        <w:dataBinding w:xpath="/ns1:coreProperties[1]/ns1:keywords[1]" w:storeItemID="{6C3C8BC8-F283-45AE-878A-BAB7291924A1}"/>
        <w:text w:multiLine="1"/>
      </w:sdtPr>
      <w:sdtEndPr/>
      <w:sdtContent>
        <w:p w:rsidR="009653AD" w:rsidRPr="009F24BF" w:rsidRDefault="009849C5" w:rsidP="00917123">
          <w:r>
            <w:t>Verzekerings- en herverzekeringsbemiddeling.</w:t>
          </w:r>
        </w:p>
      </w:sdtContent>
    </w:sdt>
    <w:p w:rsidR="00917123" w:rsidRDefault="00917123" w:rsidP="006C79D9">
      <w:pPr>
        <w:pStyle w:val="NoSpacing"/>
        <w:pBdr>
          <w:top w:val="single" w:sz="2" w:space="1" w:color="auto"/>
        </w:pBdr>
      </w:pPr>
    </w:p>
    <w:p w:rsidR="009C44B7" w:rsidRPr="00D37039" w:rsidRDefault="009C44B7" w:rsidP="000F5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spacing w:before="120" w:after="120"/>
        <w:ind w:right="569"/>
        <w:rPr>
          <w:rFonts w:cs="Arial"/>
          <w:b/>
          <w:i/>
          <w:u w:val="single"/>
        </w:rPr>
      </w:pPr>
      <w:r w:rsidRPr="00D37039">
        <w:rPr>
          <w:rFonts w:cs="Arial"/>
          <w:b/>
          <w:i/>
          <w:u w:val="single"/>
        </w:rPr>
        <w:t>OPMERKING</w:t>
      </w:r>
    </w:p>
    <w:p w:rsidR="003E7B4C" w:rsidRDefault="009C44B7" w:rsidP="000F5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spacing w:before="120" w:after="120"/>
        <w:ind w:right="569"/>
        <w:jc w:val="both"/>
        <w:rPr>
          <w:rFonts w:cs="Arial"/>
          <w:b/>
        </w:rPr>
      </w:pPr>
      <w:r w:rsidRPr="00D37039">
        <w:rPr>
          <w:rFonts w:cs="Arial"/>
          <w:b/>
        </w:rPr>
        <w:t>Indien u als natuurlijk persoon of als rechtspersoon bent aangesloten bij een beroepsvereniging</w:t>
      </w:r>
      <w:r w:rsidR="009A4F67">
        <w:rPr>
          <w:rFonts w:cs="Arial"/>
          <w:b/>
        </w:rPr>
        <w:t xml:space="preserve"> van de financiële sector</w:t>
      </w:r>
      <w:r w:rsidRPr="00D37039">
        <w:rPr>
          <w:rFonts w:cs="Arial"/>
          <w:b/>
        </w:rPr>
        <w:t>, gelieve uw accreditatieaanvraag</w:t>
      </w:r>
      <w:r w:rsidR="009A4F67">
        <w:rPr>
          <w:rFonts w:cs="Arial"/>
          <w:b/>
        </w:rPr>
        <w:t xml:space="preserve"> te richten </w:t>
      </w:r>
      <w:r w:rsidRPr="00D37039">
        <w:rPr>
          <w:rFonts w:cs="Arial"/>
          <w:b/>
        </w:rPr>
        <w:t xml:space="preserve">tot </w:t>
      </w:r>
      <w:r w:rsidR="009A4F67">
        <w:rPr>
          <w:rFonts w:cs="Arial"/>
          <w:b/>
        </w:rPr>
        <w:t xml:space="preserve">de accreditatiecommissie waarvan </w:t>
      </w:r>
      <w:r w:rsidR="004D526C">
        <w:rPr>
          <w:rFonts w:cs="Arial"/>
          <w:b/>
        </w:rPr>
        <w:t xml:space="preserve">u </w:t>
      </w:r>
      <w:r w:rsidR="009A4F67">
        <w:rPr>
          <w:rFonts w:cs="Arial"/>
          <w:b/>
        </w:rPr>
        <w:t xml:space="preserve">lid </w:t>
      </w:r>
      <w:r w:rsidR="004D526C">
        <w:rPr>
          <w:rFonts w:cs="Arial"/>
          <w:b/>
        </w:rPr>
        <w:t>bent</w:t>
      </w:r>
      <w:r w:rsidRPr="00D37039">
        <w:rPr>
          <w:rFonts w:cs="Arial"/>
          <w:b/>
        </w:rPr>
        <w:t>.</w:t>
      </w:r>
    </w:p>
    <w:p w:rsidR="009C44B7" w:rsidRPr="00D37039" w:rsidRDefault="009C44B7" w:rsidP="000F5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spacing w:before="120" w:after="120"/>
        <w:ind w:right="569"/>
        <w:rPr>
          <w:rFonts w:cs="Arial"/>
          <w:b/>
        </w:rPr>
      </w:pPr>
      <w:r w:rsidRPr="00D37039">
        <w:rPr>
          <w:rFonts w:cs="Arial"/>
          <w:b/>
        </w:rPr>
        <w:t>Gelieve te bevestigen dat u niet bent aangesloten bij een beroepsvereniging:</w:t>
      </w:r>
    </w:p>
    <w:p w:rsidR="009C44B7" w:rsidRPr="00D37039" w:rsidRDefault="00F7030B" w:rsidP="000F5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0" w:color="auto"/>
        </w:pBdr>
        <w:tabs>
          <w:tab w:val="left" w:leader="dot" w:pos="8222"/>
        </w:tabs>
        <w:spacing w:before="120" w:after="120"/>
        <w:ind w:right="569"/>
        <w:rPr>
          <w:rFonts w:cs="Arial"/>
          <w:b/>
        </w:rPr>
      </w:pPr>
      <w:r>
        <w:rPr>
          <w:rFonts w:cs="Arial"/>
          <w:b/>
        </w:rPr>
        <w:tab/>
      </w:r>
    </w:p>
    <w:p w:rsidR="009C44B7" w:rsidRPr="00D37039" w:rsidRDefault="009C44B7" w:rsidP="00F7030B">
      <w:pPr>
        <w:rPr>
          <w:rFonts w:cs="Arial"/>
          <w:b/>
          <w:i/>
        </w:rPr>
      </w:pPr>
      <w:r w:rsidRPr="00D37039">
        <w:rPr>
          <w:rFonts w:cs="Arial"/>
          <w:b/>
          <w:i/>
        </w:rPr>
        <w:t>Onderneming: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4536"/>
      </w:tblGrid>
      <w:tr w:rsidR="009C44B7" w:rsidRPr="00D37039" w:rsidTr="009C44B7">
        <w:tc>
          <w:tcPr>
            <w:tcW w:w="4077" w:type="dxa"/>
          </w:tcPr>
          <w:p w:rsidR="009C44B7" w:rsidRPr="00F7030B" w:rsidRDefault="009C44B7" w:rsidP="00F7030B">
            <w:pPr>
              <w:pStyle w:val="Header"/>
              <w:tabs>
                <w:tab w:val="clear" w:pos="4513"/>
                <w:tab w:val="clear" w:pos="9026"/>
              </w:tabs>
              <w:spacing w:before="120" w:after="120" w:line="260" w:lineRule="atLeast"/>
              <w:rPr>
                <w:rFonts w:cs="Arial"/>
              </w:rPr>
            </w:pPr>
            <w:r w:rsidRPr="00F7030B">
              <w:rPr>
                <w:rFonts w:cs="Arial"/>
              </w:rPr>
              <w:t>Naam:</w:t>
            </w:r>
          </w:p>
        </w:tc>
        <w:tc>
          <w:tcPr>
            <w:tcW w:w="4536" w:type="dxa"/>
          </w:tcPr>
          <w:p w:rsidR="009C44B7" w:rsidRPr="00D37039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4D526C" w:rsidRPr="00D37039" w:rsidTr="009C44B7">
        <w:tc>
          <w:tcPr>
            <w:tcW w:w="4077" w:type="dxa"/>
          </w:tcPr>
          <w:p w:rsidR="004D526C" w:rsidRPr="00D37039" w:rsidRDefault="004D526C" w:rsidP="00BC67B2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Ondernemingsnummer</w:t>
            </w:r>
            <w:r w:rsidR="00F7030B">
              <w:rPr>
                <w:rFonts w:cs="Arial"/>
              </w:rPr>
              <w:t>:</w:t>
            </w:r>
          </w:p>
        </w:tc>
        <w:tc>
          <w:tcPr>
            <w:tcW w:w="4536" w:type="dxa"/>
          </w:tcPr>
          <w:p w:rsidR="004D526C" w:rsidRPr="00D37039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9C44B7" w:rsidRPr="00D37039" w:rsidTr="009C44B7">
        <w:tc>
          <w:tcPr>
            <w:tcW w:w="4077" w:type="dxa"/>
          </w:tcPr>
          <w:p w:rsidR="009C44B7" w:rsidRPr="00D37039" w:rsidRDefault="009C44B7" w:rsidP="00F7030B">
            <w:pPr>
              <w:spacing w:before="120" w:after="120"/>
              <w:rPr>
                <w:rFonts w:cs="Arial"/>
              </w:rPr>
            </w:pPr>
            <w:r w:rsidRPr="00D37039">
              <w:rPr>
                <w:rFonts w:cs="Arial"/>
              </w:rPr>
              <w:t>Straat en nr.:</w:t>
            </w:r>
          </w:p>
        </w:tc>
        <w:tc>
          <w:tcPr>
            <w:tcW w:w="4536" w:type="dxa"/>
          </w:tcPr>
          <w:p w:rsidR="009C44B7" w:rsidRPr="00D37039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>
              <w:rPr>
                <w:rFonts w:cs="Arial"/>
                <w:b/>
              </w:rPr>
              <w:tab/>
            </w:r>
          </w:p>
        </w:tc>
      </w:tr>
      <w:tr w:rsidR="009C44B7" w:rsidRPr="00D37039" w:rsidTr="009C44B7">
        <w:tc>
          <w:tcPr>
            <w:tcW w:w="4077" w:type="dxa"/>
          </w:tcPr>
          <w:p w:rsidR="009C44B7" w:rsidRPr="00D37039" w:rsidRDefault="009C44B7" w:rsidP="00F7030B">
            <w:pPr>
              <w:spacing w:before="120" w:after="120"/>
              <w:rPr>
                <w:rFonts w:cs="Arial"/>
              </w:rPr>
            </w:pPr>
            <w:r w:rsidRPr="00D37039">
              <w:rPr>
                <w:rFonts w:cs="Arial"/>
              </w:rPr>
              <w:t>Postcode:</w:t>
            </w:r>
          </w:p>
        </w:tc>
        <w:tc>
          <w:tcPr>
            <w:tcW w:w="4536" w:type="dxa"/>
          </w:tcPr>
          <w:p w:rsidR="009C44B7" w:rsidRPr="00BC67B2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>
              <w:rPr>
                <w:rFonts w:cs="Arial"/>
                <w:b/>
              </w:rPr>
              <w:tab/>
            </w:r>
          </w:p>
        </w:tc>
      </w:tr>
      <w:tr w:rsidR="009C44B7" w:rsidRPr="00D37039" w:rsidTr="009C44B7">
        <w:tc>
          <w:tcPr>
            <w:tcW w:w="4077" w:type="dxa"/>
          </w:tcPr>
          <w:p w:rsidR="009C44B7" w:rsidRPr="00D37039" w:rsidRDefault="009C44B7" w:rsidP="00F7030B">
            <w:pPr>
              <w:spacing w:before="120" w:after="120"/>
              <w:rPr>
                <w:rFonts w:cs="Arial"/>
              </w:rPr>
            </w:pPr>
            <w:r w:rsidRPr="00D37039">
              <w:rPr>
                <w:rFonts w:cs="Arial"/>
              </w:rPr>
              <w:t>Gemeente:</w:t>
            </w:r>
          </w:p>
        </w:tc>
        <w:tc>
          <w:tcPr>
            <w:tcW w:w="4536" w:type="dxa"/>
          </w:tcPr>
          <w:p w:rsidR="009C44B7" w:rsidRPr="00D37039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>
              <w:rPr>
                <w:rFonts w:cs="Arial"/>
                <w:b/>
              </w:rPr>
              <w:tab/>
            </w:r>
          </w:p>
        </w:tc>
      </w:tr>
    </w:tbl>
    <w:p w:rsidR="00F7030B" w:rsidRDefault="00F7030B" w:rsidP="00F7030B">
      <w:pPr>
        <w:rPr>
          <w:rFonts w:cs="Arial"/>
          <w:b/>
          <w:i/>
        </w:rPr>
      </w:pPr>
    </w:p>
    <w:p w:rsidR="009C44B7" w:rsidRPr="00D37039" w:rsidRDefault="009C44B7" w:rsidP="00F7030B">
      <w:pPr>
        <w:rPr>
          <w:rFonts w:cs="Arial"/>
          <w:b/>
          <w:i/>
        </w:rPr>
      </w:pPr>
      <w:r w:rsidRPr="00D37039">
        <w:rPr>
          <w:rFonts w:cs="Arial"/>
          <w:b/>
          <w:i/>
        </w:rPr>
        <w:t>Contactpersoon: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4545"/>
      </w:tblGrid>
      <w:tr w:rsidR="009C44B7" w:rsidRPr="00D37039" w:rsidTr="009C44B7">
        <w:tc>
          <w:tcPr>
            <w:tcW w:w="4068" w:type="dxa"/>
          </w:tcPr>
          <w:p w:rsidR="009C44B7" w:rsidRPr="00D37039" w:rsidRDefault="009C44B7" w:rsidP="00F7030B">
            <w:pPr>
              <w:spacing w:before="120" w:after="120"/>
              <w:rPr>
                <w:rFonts w:cs="Arial"/>
              </w:rPr>
            </w:pPr>
            <w:r w:rsidRPr="00D37039">
              <w:rPr>
                <w:rFonts w:cs="Arial"/>
              </w:rPr>
              <w:t>Naam-Functie:</w:t>
            </w:r>
          </w:p>
        </w:tc>
        <w:tc>
          <w:tcPr>
            <w:tcW w:w="4545" w:type="dxa"/>
          </w:tcPr>
          <w:p w:rsidR="009C44B7" w:rsidRPr="00D37039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>
              <w:rPr>
                <w:rFonts w:cs="Arial"/>
                <w:b/>
              </w:rPr>
              <w:tab/>
            </w:r>
          </w:p>
        </w:tc>
      </w:tr>
      <w:tr w:rsidR="009C44B7" w:rsidRPr="00D37039" w:rsidTr="009C44B7">
        <w:tc>
          <w:tcPr>
            <w:tcW w:w="4068" w:type="dxa"/>
          </w:tcPr>
          <w:p w:rsidR="009C44B7" w:rsidRPr="00D37039" w:rsidRDefault="009C44B7" w:rsidP="00F7030B">
            <w:pPr>
              <w:spacing w:before="120" w:after="120"/>
              <w:rPr>
                <w:rFonts w:cs="Arial"/>
              </w:rPr>
            </w:pPr>
            <w:r w:rsidRPr="00D37039">
              <w:rPr>
                <w:rFonts w:cs="Arial"/>
              </w:rPr>
              <w:t>E-mail:</w:t>
            </w:r>
          </w:p>
        </w:tc>
        <w:tc>
          <w:tcPr>
            <w:tcW w:w="4545" w:type="dxa"/>
          </w:tcPr>
          <w:p w:rsidR="009C44B7" w:rsidRPr="00D37039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>
              <w:rPr>
                <w:rFonts w:cs="Arial"/>
                <w:b/>
              </w:rPr>
              <w:tab/>
            </w:r>
          </w:p>
        </w:tc>
      </w:tr>
      <w:tr w:rsidR="009C44B7" w:rsidRPr="00D37039" w:rsidTr="009C44B7">
        <w:tc>
          <w:tcPr>
            <w:tcW w:w="4068" w:type="dxa"/>
          </w:tcPr>
          <w:p w:rsidR="009C44B7" w:rsidRPr="00D37039" w:rsidRDefault="009C44B7" w:rsidP="00F7030B">
            <w:pPr>
              <w:spacing w:before="120" w:after="120"/>
              <w:rPr>
                <w:rFonts w:cs="Arial"/>
              </w:rPr>
            </w:pPr>
            <w:r w:rsidRPr="00D37039">
              <w:rPr>
                <w:rFonts w:cs="Arial"/>
              </w:rPr>
              <w:t>Telefoon:</w:t>
            </w:r>
          </w:p>
        </w:tc>
        <w:tc>
          <w:tcPr>
            <w:tcW w:w="4545" w:type="dxa"/>
          </w:tcPr>
          <w:p w:rsidR="009C44B7" w:rsidRPr="00D37039" w:rsidRDefault="00F7030B" w:rsidP="00F7030B">
            <w:pPr>
              <w:tabs>
                <w:tab w:val="left" w:leader="dot" w:pos="8222"/>
              </w:tabs>
              <w:spacing w:before="120" w:after="120"/>
              <w:ind w:right="569"/>
              <w:rPr>
                <w:rFonts w:cs="Arial"/>
              </w:rPr>
            </w:pPr>
            <w:r>
              <w:rPr>
                <w:rFonts w:cs="Arial"/>
                <w:b/>
              </w:rPr>
              <w:tab/>
            </w:r>
          </w:p>
        </w:tc>
      </w:tr>
    </w:tbl>
    <w:p w:rsidR="00F7030B" w:rsidRDefault="00F7030B" w:rsidP="00337F0C">
      <w:pPr>
        <w:pStyle w:val="Header"/>
        <w:tabs>
          <w:tab w:val="clear" w:pos="4513"/>
          <w:tab w:val="clear" w:pos="9026"/>
        </w:tabs>
        <w:spacing w:after="260" w:line="260" w:lineRule="atLeast"/>
        <w:rPr>
          <w:noProof/>
          <w:lang w:eastAsia="nl-BE"/>
        </w:rPr>
      </w:pPr>
    </w:p>
    <w:p w:rsidR="003E7B4C" w:rsidRDefault="00D37039" w:rsidP="00F7030B">
      <w:pPr>
        <w:jc w:val="both"/>
      </w:pPr>
      <w:r w:rsidRPr="008721EE">
        <w:lastRenderedPageBreak/>
        <w:t xml:space="preserve">Door zijn aanvraag in te dienen, verbindt de opleidingsverstrekker zich ertoe de </w:t>
      </w:r>
      <w:r w:rsidR="00E50BC6">
        <w:t>gedrags</w:t>
      </w:r>
      <w:r w:rsidRPr="008721EE">
        <w:t xml:space="preserve">regels </w:t>
      </w:r>
      <w:r w:rsidR="00F7030B" w:rsidRPr="008721EE">
        <w:t xml:space="preserve">inzake </w:t>
      </w:r>
      <w:r w:rsidR="004D526C">
        <w:t xml:space="preserve">de </w:t>
      </w:r>
      <w:r w:rsidRPr="008721EE">
        <w:t>bijscholing en</w:t>
      </w:r>
      <w:r w:rsidR="009849C5">
        <w:t xml:space="preserve"> </w:t>
      </w:r>
      <w:r w:rsidRPr="008721EE">
        <w:t>de FAQ die</w:t>
      </w:r>
      <w:r w:rsidR="00337F0C">
        <w:t xml:space="preserve"> er integraal deel van uitmaken</w:t>
      </w:r>
      <w:r w:rsidR="00E7168E">
        <w:t xml:space="preserve"> </w:t>
      </w:r>
      <w:r w:rsidRPr="008721EE">
        <w:t>na te leven.</w:t>
      </w:r>
    </w:p>
    <w:p w:rsidR="003E7B4C" w:rsidRDefault="00D37039" w:rsidP="00F7030B">
      <w:pPr>
        <w:pStyle w:val="BodyText"/>
      </w:pPr>
      <w:r w:rsidRPr="008721EE">
        <w:t xml:space="preserve">Opdat de opleiding in aanmerking kan komen in het kader van de wettelijke verplichting tot geregelde bijscholing, waarin voorzien is in artikel </w:t>
      </w:r>
      <w:r w:rsidR="00753B46">
        <w:t>270</w:t>
      </w:r>
      <w:r w:rsidR="001024AE">
        <w:t>, §</w:t>
      </w:r>
      <w:r w:rsidR="002F4E26">
        <w:t xml:space="preserve"> </w:t>
      </w:r>
      <w:r w:rsidR="00753B46">
        <w:t>7</w:t>
      </w:r>
      <w:r w:rsidR="001024AE">
        <w:t xml:space="preserve">, van de wet van </w:t>
      </w:r>
      <w:r w:rsidR="00753B46">
        <w:t>4 april 2014</w:t>
      </w:r>
      <w:r w:rsidR="001024AE">
        <w:t xml:space="preserve"> betreffende de verzekering</w:t>
      </w:r>
      <w:r w:rsidR="00753B46">
        <w:t>en</w:t>
      </w:r>
      <w:r w:rsidRPr="008721EE">
        <w:t>,</w:t>
      </w:r>
      <w:r w:rsidR="001024AE">
        <w:t xml:space="preserve"> </w:t>
      </w:r>
      <w:r w:rsidRPr="008721EE">
        <w:t>zal de opleidingsverstrekker volgende erin vermelde cumulatieve criteria van organisatie, inhoud, vorm en kwaliteit in acht nemen:</w:t>
      </w:r>
    </w:p>
    <w:p w:rsidR="008721EE" w:rsidRDefault="008721EE" w:rsidP="00F7030B">
      <w:pPr>
        <w:pStyle w:val="Subtitle"/>
        <w:ind w:left="284" w:hanging="284"/>
      </w:pPr>
      <w:r w:rsidRPr="00821C4C">
        <w:rPr>
          <w:u w:val="none"/>
        </w:rPr>
        <w:t>1.</w:t>
      </w:r>
      <w:r w:rsidRPr="00821C4C">
        <w:rPr>
          <w:u w:val="none"/>
        </w:rPr>
        <w:tab/>
        <w:t>Organisatorische criteria</w:t>
      </w:r>
      <w:r>
        <w:t xml:space="preserve"> </w:t>
      </w:r>
    </w:p>
    <w:p w:rsidR="008721EE" w:rsidRDefault="008721EE" w:rsidP="008721EE">
      <w:pPr>
        <w:pStyle w:val="1"/>
        <w:rPr>
          <w:i/>
          <w:lang w:val="nl-BE"/>
        </w:rPr>
      </w:pPr>
    </w:p>
    <w:p w:rsidR="003E7B4C" w:rsidRPr="00337F0C" w:rsidRDefault="008721EE">
      <w:pPr>
        <w:pStyle w:val="ListParagraph"/>
        <w:numPr>
          <w:ilvl w:val="0"/>
          <w:numId w:val="3"/>
        </w:numPr>
        <w:ind w:hanging="421"/>
        <w:jc w:val="both"/>
        <w:rPr>
          <w:sz w:val="22"/>
          <w:szCs w:val="22"/>
          <w:lang w:val="nl-BE"/>
        </w:rPr>
      </w:pPr>
      <w:proofErr w:type="gramStart"/>
      <w:r w:rsidRPr="00337F0C">
        <w:rPr>
          <w:rFonts w:ascii="Calibri" w:hAnsi="Calibri"/>
          <w:sz w:val="22"/>
          <w:szCs w:val="22"/>
          <w:lang w:val="nl-BE"/>
        </w:rPr>
        <w:t>de</w:t>
      </w:r>
      <w:proofErr w:type="gramEnd"/>
      <w:r w:rsidRPr="00337F0C">
        <w:rPr>
          <w:rFonts w:ascii="Calibri" w:hAnsi="Calibri"/>
          <w:sz w:val="22"/>
          <w:szCs w:val="22"/>
          <w:lang w:val="nl-BE"/>
        </w:rPr>
        <w:t xml:space="preserve"> opleidingsverstrekker moet voor elke bijscholingsactiviteit de gegevens bijhouden vereist voor de opmaak van een opleidingsfiche die beantwoordt </w:t>
      </w:r>
      <w:r w:rsidR="003E7B4C" w:rsidRPr="00F42794">
        <w:rPr>
          <w:rFonts w:asciiTheme="minorHAnsi" w:hAnsiTheme="minorHAnsi"/>
          <w:sz w:val="22"/>
          <w:szCs w:val="22"/>
          <w:lang w:val="nl-BE"/>
        </w:rPr>
        <w:t xml:space="preserve">aan de </w:t>
      </w:r>
      <w:r w:rsidRPr="00337F0C">
        <w:rPr>
          <w:rFonts w:ascii="Calibri" w:hAnsi="Calibri"/>
          <w:sz w:val="22"/>
          <w:szCs w:val="22"/>
          <w:lang w:val="nl-BE"/>
        </w:rPr>
        <w:t>vereisten</w:t>
      </w:r>
      <w:r w:rsidR="004152FA" w:rsidRPr="00337F0C">
        <w:rPr>
          <w:rFonts w:ascii="Calibri" w:hAnsi="Calibri"/>
          <w:sz w:val="22"/>
          <w:szCs w:val="22"/>
          <w:lang w:val="nl-BE"/>
        </w:rPr>
        <w:t xml:space="preserve"> van artikel 6</w:t>
      </w:r>
      <w:r w:rsidR="000E32EA" w:rsidRPr="00337F0C">
        <w:rPr>
          <w:rFonts w:ascii="Calibri" w:hAnsi="Calibri"/>
          <w:sz w:val="22"/>
          <w:szCs w:val="22"/>
          <w:lang w:val="nl-BE"/>
        </w:rPr>
        <w:t xml:space="preserve"> van de gedragsregels</w:t>
      </w:r>
      <w:r w:rsidR="004152FA" w:rsidRPr="00337F0C">
        <w:rPr>
          <w:rFonts w:ascii="Calibri" w:hAnsi="Calibri"/>
          <w:sz w:val="22"/>
          <w:szCs w:val="22"/>
          <w:lang w:val="nl-BE"/>
        </w:rPr>
        <w:t>;</w:t>
      </w:r>
    </w:p>
    <w:p w:rsidR="008721EE" w:rsidRPr="00F42794" w:rsidRDefault="008721EE" w:rsidP="000D27D8">
      <w:pPr>
        <w:pStyle w:val="-"/>
        <w:ind w:left="705" w:firstLine="0"/>
        <w:rPr>
          <w:szCs w:val="22"/>
          <w:lang w:val="nl-BE"/>
        </w:rPr>
      </w:pPr>
      <w:proofErr w:type="gramStart"/>
      <w:r w:rsidRPr="00F42794">
        <w:rPr>
          <w:szCs w:val="22"/>
          <w:lang w:val="nl-BE"/>
        </w:rPr>
        <w:t>EN</w:t>
      </w:r>
      <w:proofErr w:type="gramEnd"/>
    </w:p>
    <w:p w:rsidR="00F9569B" w:rsidRPr="00F42794" w:rsidRDefault="00F9569B" w:rsidP="00FB76E3">
      <w:pPr>
        <w:pStyle w:val="-"/>
        <w:ind w:hanging="421"/>
        <w:rPr>
          <w:b/>
          <w:i/>
          <w:szCs w:val="22"/>
          <w:lang w:val="nl-BE"/>
        </w:rPr>
      </w:pPr>
    </w:p>
    <w:p w:rsidR="00DA7647" w:rsidRPr="00337F0C" w:rsidRDefault="008721EE">
      <w:pPr>
        <w:pStyle w:val="-"/>
        <w:numPr>
          <w:ilvl w:val="0"/>
          <w:numId w:val="3"/>
        </w:numPr>
        <w:ind w:hanging="421"/>
        <w:rPr>
          <w:b/>
          <w:i/>
          <w:szCs w:val="22"/>
          <w:lang w:val="nl-BE"/>
        </w:rPr>
      </w:pPr>
      <w:proofErr w:type="gramStart"/>
      <w:r w:rsidRPr="00D450B0">
        <w:rPr>
          <w:szCs w:val="22"/>
          <w:lang w:val="nl-BE"/>
        </w:rPr>
        <w:t>de</w:t>
      </w:r>
      <w:proofErr w:type="gramEnd"/>
      <w:r w:rsidRPr="00D450B0">
        <w:rPr>
          <w:szCs w:val="22"/>
          <w:lang w:val="nl-BE"/>
        </w:rPr>
        <w:t xml:space="preserve"> opleidingsverstrekker legt voor elke bijscholingsactiviteit een deelnameregister aan. Hij dient daartoe per klassikale </w:t>
      </w:r>
      <w:r w:rsidR="004152FA" w:rsidRPr="00337F0C">
        <w:rPr>
          <w:szCs w:val="22"/>
          <w:lang w:val="nl-BE"/>
        </w:rPr>
        <w:t>opleidings</w:t>
      </w:r>
      <w:r w:rsidRPr="00337F0C">
        <w:rPr>
          <w:szCs w:val="22"/>
          <w:lang w:val="nl-BE"/>
        </w:rPr>
        <w:t xml:space="preserve">activiteit te beschikken over een </w:t>
      </w:r>
      <w:proofErr w:type="spellStart"/>
      <w:r w:rsidRPr="00337F0C">
        <w:rPr>
          <w:szCs w:val="22"/>
          <w:lang w:val="nl-BE"/>
        </w:rPr>
        <w:t>gehandtekende</w:t>
      </w:r>
      <w:proofErr w:type="spellEnd"/>
      <w:r w:rsidRPr="00337F0C">
        <w:rPr>
          <w:szCs w:val="22"/>
          <w:lang w:val="nl-BE"/>
        </w:rPr>
        <w:t xml:space="preserve"> lijst van aanwezige deelnemers en lesgever(s). Voor </w:t>
      </w:r>
      <w:r w:rsidR="004152FA" w:rsidRPr="00337F0C">
        <w:rPr>
          <w:szCs w:val="22"/>
          <w:lang w:val="nl-BE"/>
        </w:rPr>
        <w:t>afstand</w:t>
      </w:r>
      <w:r w:rsidR="004D526C" w:rsidRPr="00337F0C">
        <w:rPr>
          <w:szCs w:val="22"/>
          <w:lang w:val="nl-BE"/>
        </w:rPr>
        <w:t>s</w:t>
      </w:r>
      <w:r w:rsidR="004152FA" w:rsidRPr="00337F0C">
        <w:rPr>
          <w:szCs w:val="22"/>
          <w:lang w:val="nl-BE"/>
        </w:rPr>
        <w:t>onderricht</w:t>
      </w:r>
      <w:r w:rsidRPr="00337F0C">
        <w:rPr>
          <w:szCs w:val="22"/>
          <w:lang w:val="nl-BE"/>
        </w:rPr>
        <w:t xml:space="preserve"> dient hij te beschikken over een evenwaardig (elektronisch) deelnameregister;</w:t>
      </w:r>
    </w:p>
    <w:p w:rsidR="00DA7647" w:rsidRPr="00F42794" w:rsidRDefault="008721EE" w:rsidP="000D27D8">
      <w:pPr>
        <w:spacing w:after="0"/>
        <w:ind w:left="705"/>
        <w:jc w:val="both"/>
        <w:rPr>
          <w:rFonts w:ascii="Calibri" w:hAnsi="Calibri" w:cs="TimesNewRomanPSMT"/>
        </w:rPr>
      </w:pPr>
      <w:proofErr w:type="gramStart"/>
      <w:r w:rsidRPr="00F42794">
        <w:rPr>
          <w:rFonts w:ascii="Calibri" w:hAnsi="Calibri" w:cs="TimesNewRomanPSMT"/>
        </w:rPr>
        <w:t>EN</w:t>
      </w:r>
      <w:proofErr w:type="gramEnd"/>
    </w:p>
    <w:p w:rsidR="00F9569B" w:rsidRPr="00F42794" w:rsidRDefault="00F9569B" w:rsidP="000D27D8">
      <w:pPr>
        <w:spacing w:after="0"/>
        <w:ind w:left="709" w:hanging="420"/>
        <w:jc w:val="both"/>
        <w:rPr>
          <w:rFonts w:ascii="Calibri" w:hAnsi="Calibri" w:cs="TimesNewRomanPSMT"/>
        </w:rPr>
      </w:pPr>
    </w:p>
    <w:p w:rsidR="00DA7647" w:rsidRPr="00337F0C" w:rsidRDefault="008721EE">
      <w:pPr>
        <w:pStyle w:val="-"/>
        <w:numPr>
          <w:ilvl w:val="0"/>
          <w:numId w:val="3"/>
        </w:numPr>
        <w:ind w:hanging="421"/>
        <w:rPr>
          <w:szCs w:val="22"/>
          <w:lang w:val="nl-BE"/>
        </w:rPr>
      </w:pPr>
      <w:r w:rsidRPr="00D450B0">
        <w:rPr>
          <w:szCs w:val="22"/>
          <w:lang w:val="nl-BE"/>
        </w:rPr>
        <w:tab/>
      </w:r>
      <w:proofErr w:type="gramStart"/>
      <w:r w:rsidRPr="00D450B0">
        <w:rPr>
          <w:szCs w:val="22"/>
          <w:lang w:val="nl-BE"/>
        </w:rPr>
        <w:t>de</w:t>
      </w:r>
      <w:proofErr w:type="gramEnd"/>
      <w:r w:rsidRPr="00D450B0">
        <w:rPr>
          <w:szCs w:val="22"/>
          <w:lang w:val="nl-BE"/>
        </w:rPr>
        <w:t xml:space="preserve"> opleidingsverstrekker </w:t>
      </w:r>
      <w:r w:rsidR="004152FA" w:rsidRPr="00D450B0">
        <w:rPr>
          <w:szCs w:val="22"/>
          <w:lang w:val="nl-BE"/>
        </w:rPr>
        <w:t>verstrekt</w:t>
      </w:r>
      <w:r w:rsidRPr="00D450B0">
        <w:rPr>
          <w:szCs w:val="22"/>
          <w:lang w:val="nl-BE"/>
        </w:rPr>
        <w:t xml:space="preserve"> aan elke deelnemer </w:t>
      </w:r>
      <w:r w:rsidR="004152FA" w:rsidRPr="00D450B0">
        <w:rPr>
          <w:szCs w:val="22"/>
          <w:lang w:val="nl-BE"/>
        </w:rPr>
        <w:t>aan</w:t>
      </w:r>
      <w:r w:rsidRPr="00D450B0">
        <w:rPr>
          <w:szCs w:val="22"/>
          <w:lang w:val="nl-BE"/>
        </w:rPr>
        <w:t xml:space="preserve"> een bijscholingsactiviteit een </w:t>
      </w:r>
      <w:r w:rsidR="004D526C" w:rsidRPr="00337F0C">
        <w:rPr>
          <w:szCs w:val="22"/>
          <w:lang w:val="nl-BE"/>
        </w:rPr>
        <w:t xml:space="preserve">attest van deelname </w:t>
      </w:r>
      <w:r w:rsidRPr="00337F0C">
        <w:rPr>
          <w:szCs w:val="22"/>
          <w:lang w:val="nl-BE"/>
        </w:rPr>
        <w:t>dat de gegevens vermeld</w:t>
      </w:r>
      <w:r w:rsidR="004D526C" w:rsidRPr="00337F0C">
        <w:rPr>
          <w:szCs w:val="22"/>
          <w:lang w:val="nl-BE"/>
        </w:rPr>
        <w:t>t</w:t>
      </w:r>
      <w:r w:rsidRPr="00337F0C">
        <w:rPr>
          <w:szCs w:val="22"/>
          <w:lang w:val="nl-BE"/>
        </w:rPr>
        <w:t xml:space="preserve"> </w:t>
      </w:r>
      <w:r w:rsidR="004D526C" w:rsidRPr="00337F0C">
        <w:rPr>
          <w:szCs w:val="22"/>
          <w:lang w:val="nl-BE"/>
        </w:rPr>
        <w:t xml:space="preserve">die zijn </w:t>
      </w:r>
      <w:r w:rsidRPr="00337F0C">
        <w:rPr>
          <w:szCs w:val="22"/>
          <w:lang w:val="nl-BE"/>
        </w:rPr>
        <w:t>opgenomen in artikel 5</w:t>
      </w:r>
      <w:r w:rsidR="000E32EA" w:rsidRPr="00337F0C">
        <w:rPr>
          <w:szCs w:val="22"/>
          <w:lang w:val="nl-BE"/>
        </w:rPr>
        <w:t>.1</w:t>
      </w:r>
      <w:r w:rsidRPr="00337F0C">
        <w:rPr>
          <w:szCs w:val="22"/>
          <w:lang w:val="nl-BE"/>
        </w:rPr>
        <w:t xml:space="preserve"> van de gedrags</w:t>
      </w:r>
      <w:r w:rsidR="004152FA" w:rsidRPr="00337F0C">
        <w:rPr>
          <w:szCs w:val="22"/>
          <w:lang w:val="nl-BE"/>
        </w:rPr>
        <w:t>regels</w:t>
      </w:r>
      <w:r w:rsidRPr="00337F0C">
        <w:rPr>
          <w:szCs w:val="22"/>
          <w:lang w:val="nl-BE"/>
        </w:rPr>
        <w:t xml:space="preserve"> (Dit attest kan in het kader van </w:t>
      </w:r>
      <w:r w:rsidR="00B16016" w:rsidRPr="00337F0C">
        <w:rPr>
          <w:szCs w:val="22"/>
          <w:lang w:val="nl-BE"/>
        </w:rPr>
        <w:t xml:space="preserve">opleidingsprogramma's </w:t>
      </w:r>
      <w:r w:rsidR="001C7628" w:rsidRPr="00337F0C">
        <w:rPr>
          <w:szCs w:val="22"/>
          <w:lang w:val="nl-BE"/>
        </w:rPr>
        <w:t xml:space="preserve">die zijn </w:t>
      </w:r>
      <w:r w:rsidRPr="00337F0C">
        <w:rPr>
          <w:szCs w:val="22"/>
          <w:lang w:val="nl-BE"/>
        </w:rPr>
        <w:t>gespreid over meerdere opleidingsactiviteiten, de vorm aannemen van een gesystematiseerde overzichtsfiche per kalenderjaar);</w:t>
      </w:r>
    </w:p>
    <w:p w:rsidR="00DA7647" w:rsidRPr="00F42794" w:rsidRDefault="008721EE" w:rsidP="000D27D8">
      <w:pPr>
        <w:spacing w:after="0"/>
        <w:ind w:left="709" w:hanging="420"/>
        <w:jc w:val="both"/>
        <w:rPr>
          <w:rFonts w:ascii="Calibri" w:hAnsi="Calibri" w:cs="TimesNewRomanPSMT"/>
        </w:rPr>
      </w:pPr>
      <w:r w:rsidRPr="00F42794">
        <w:rPr>
          <w:rFonts w:ascii="Calibri" w:hAnsi="Calibri" w:cs="TimesNewRomanPSMT"/>
        </w:rPr>
        <w:tab/>
      </w:r>
      <w:proofErr w:type="gramStart"/>
      <w:r w:rsidRPr="00F42794">
        <w:rPr>
          <w:rFonts w:ascii="Calibri" w:hAnsi="Calibri" w:cs="TimesNewRomanPSMT"/>
        </w:rPr>
        <w:t>EN</w:t>
      </w:r>
      <w:proofErr w:type="gramEnd"/>
      <w:r w:rsidRPr="00F42794">
        <w:rPr>
          <w:rFonts w:ascii="Calibri" w:hAnsi="Calibri" w:cs="TimesNewRomanPSMT"/>
        </w:rPr>
        <w:t xml:space="preserve"> </w:t>
      </w:r>
    </w:p>
    <w:p w:rsidR="00F9569B" w:rsidRPr="00F42794" w:rsidRDefault="00F9569B" w:rsidP="000D27D8">
      <w:pPr>
        <w:spacing w:after="0"/>
        <w:ind w:left="709" w:hanging="420"/>
        <w:jc w:val="both"/>
        <w:rPr>
          <w:rFonts w:ascii="Calibri" w:hAnsi="Calibri" w:cs="TimesNewRomanPSMT"/>
        </w:rPr>
      </w:pPr>
    </w:p>
    <w:p w:rsidR="00DA7647" w:rsidRPr="00337F0C" w:rsidRDefault="008721EE">
      <w:pPr>
        <w:pStyle w:val="-"/>
        <w:numPr>
          <w:ilvl w:val="0"/>
          <w:numId w:val="3"/>
        </w:numPr>
        <w:ind w:hanging="421"/>
        <w:rPr>
          <w:szCs w:val="22"/>
          <w:lang w:val="nl-BE"/>
        </w:rPr>
      </w:pPr>
      <w:r w:rsidRPr="00D450B0">
        <w:rPr>
          <w:szCs w:val="22"/>
          <w:lang w:val="nl-BE"/>
        </w:rPr>
        <w:tab/>
      </w:r>
      <w:proofErr w:type="gramStart"/>
      <w:r w:rsidRPr="00D450B0">
        <w:rPr>
          <w:szCs w:val="22"/>
          <w:lang w:val="nl-BE"/>
        </w:rPr>
        <w:t>de</w:t>
      </w:r>
      <w:proofErr w:type="gramEnd"/>
      <w:r w:rsidRPr="00D450B0">
        <w:rPr>
          <w:szCs w:val="22"/>
          <w:lang w:val="nl-BE"/>
        </w:rPr>
        <w:t xml:space="preserve"> opleidingsverstrekker bewaart, per bijscholingsactiviteit, gedurende 7 jaar de aanwezigheidslijst, de opleidingsfiche(s),</w:t>
      </w:r>
      <w:r w:rsidR="00295FC3" w:rsidRPr="00337F0C">
        <w:rPr>
          <w:szCs w:val="22"/>
          <w:lang w:val="nl-BE"/>
        </w:rPr>
        <w:t xml:space="preserve"> </w:t>
      </w:r>
      <w:r w:rsidRPr="00337F0C">
        <w:rPr>
          <w:szCs w:val="22"/>
          <w:lang w:val="nl-BE"/>
        </w:rPr>
        <w:t>de syllabussen</w:t>
      </w:r>
      <w:r w:rsidR="004152FA" w:rsidRPr="00337F0C">
        <w:rPr>
          <w:szCs w:val="22"/>
          <w:lang w:val="nl-BE"/>
        </w:rPr>
        <w:t>, de opleidingsslides</w:t>
      </w:r>
      <w:r w:rsidRPr="00337F0C">
        <w:rPr>
          <w:szCs w:val="22"/>
          <w:lang w:val="nl-BE"/>
        </w:rPr>
        <w:t xml:space="preserve"> en een kopie van de afgeleverde aanwezigheidsattesten</w:t>
      </w:r>
      <w:r w:rsidR="001C7628" w:rsidRPr="00337F0C">
        <w:rPr>
          <w:szCs w:val="22"/>
          <w:lang w:val="nl-BE"/>
        </w:rPr>
        <w:t xml:space="preserve"> met het oog op een eventuele controle door de FSMA;</w:t>
      </w:r>
    </w:p>
    <w:p w:rsidR="003E7B4C" w:rsidRDefault="00F42794">
      <w:pPr>
        <w:pStyle w:val="-"/>
        <w:ind w:left="705" w:firstLine="0"/>
        <w:rPr>
          <w:szCs w:val="22"/>
          <w:lang w:val="nl-BE"/>
        </w:rPr>
      </w:pPr>
      <w:proofErr w:type="gramStart"/>
      <w:r>
        <w:rPr>
          <w:szCs w:val="22"/>
          <w:lang w:val="nl-BE"/>
        </w:rPr>
        <w:t>EN</w:t>
      </w:r>
      <w:proofErr w:type="gramEnd"/>
    </w:p>
    <w:p w:rsidR="00F42794" w:rsidRPr="00F42794" w:rsidRDefault="00F42794">
      <w:pPr>
        <w:pStyle w:val="-"/>
        <w:ind w:left="705" w:firstLine="0"/>
        <w:rPr>
          <w:szCs w:val="22"/>
          <w:lang w:val="nl-BE"/>
        </w:rPr>
      </w:pPr>
    </w:p>
    <w:p w:rsidR="008721EE" w:rsidRPr="00337F0C" w:rsidRDefault="008721EE" w:rsidP="00FB76E3">
      <w:pPr>
        <w:pStyle w:val="-"/>
        <w:numPr>
          <w:ilvl w:val="0"/>
          <w:numId w:val="3"/>
        </w:numPr>
        <w:ind w:hanging="421"/>
        <w:rPr>
          <w:szCs w:val="22"/>
          <w:lang w:val="nl-BE"/>
        </w:rPr>
      </w:pPr>
      <w:proofErr w:type="gramStart"/>
      <w:r w:rsidRPr="00F42794">
        <w:rPr>
          <w:szCs w:val="22"/>
          <w:lang w:val="nl-BE"/>
        </w:rPr>
        <w:t>de</w:t>
      </w:r>
      <w:proofErr w:type="gramEnd"/>
      <w:r w:rsidRPr="00F42794">
        <w:rPr>
          <w:szCs w:val="22"/>
          <w:lang w:val="nl-BE"/>
        </w:rPr>
        <w:t xml:space="preserve"> opleidingsverstrekker bepaalt bij afstandsonderricht de duur en de organisatie </w:t>
      </w:r>
      <w:r w:rsidR="004152FA" w:rsidRPr="00F42794">
        <w:rPr>
          <w:szCs w:val="22"/>
          <w:lang w:val="nl-BE"/>
        </w:rPr>
        <w:t xml:space="preserve">(waarbij het volgen van de opleiding kan worden gemeten) </w:t>
      </w:r>
      <w:r w:rsidRPr="00D450B0">
        <w:rPr>
          <w:szCs w:val="22"/>
          <w:lang w:val="nl-BE"/>
        </w:rPr>
        <w:t xml:space="preserve">en </w:t>
      </w:r>
      <w:r w:rsidR="00B16016" w:rsidRPr="00D450B0">
        <w:rPr>
          <w:szCs w:val="22"/>
          <w:lang w:val="nl-BE"/>
        </w:rPr>
        <w:t xml:space="preserve">voorziet </w:t>
      </w:r>
      <w:r w:rsidRPr="00D450B0">
        <w:rPr>
          <w:szCs w:val="22"/>
          <w:lang w:val="nl-BE"/>
        </w:rPr>
        <w:t xml:space="preserve">een </w:t>
      </w:r>
      <w:r w:rsidR="004152FA" w:rsidRPr="00D450B0">
        <w:rPr>
          <w:szCs w:val="22"/>
          <w:lang w:val="nl-BE"/>
        </w:rPr>
        <w:t xml:space="preserve">test aan de hand waarvan kan worden nagegaan of de opleiding </w:t>
      </w:r>
      <w:r w:rsidR="001C7628" w:rsidRPr="00337F0C">
        <w:rPr>
          <w:szCs w:val="22"/>
          <w:lang w:val="nl-BE"/>
        </w:rPr>
        <w:t xml:space="preserve">werd </w:t>
      </w:r>
      <w:r w:rsidR="004152FA" w:rsidRPr="00337F0C">
        <w:rPr>
          <w:szCs w:val="22"/>
          <w:lang w:val="nl-BE"/>
        </w:rPr>
        <w:t>gevolgd. Het programma bevat een beveiligings</w:t>
      </w:r>
      <w:r w:rsidR="00B16016" w:rsidRPr="00337F0C">
        <w:rPr>
          <w:szCs w:val="22"/>
          <w:lang w:val="nl-BE"/>
        </w:rPr>
        <w:softHyphen/>
      </w:r>
      <w:r w:rsidR="004152FA" w:rsidRPr="00337F0C">
        <w:rPr>
          <w:szCs w:val="22"/>
          <w:lang w:val="nl-BE"/>
        </w:rPr>
        <w:t>protocol.</w:t>
      </w:r>
    </w:p>
    <w:p w:rsidR="000F5344" w:rsidRDefault="000F5344">
      <w:pPr>
        <w:spacing w:after="200" w:line="276" w:lineRule="auto"/>
        <w:rPr>
          <w:rFonts w:ascii="Calibri" w:hAnsi="Calibri" w:cs="TimesNewRomanPSMT"/>
          <w:b/>
        </w:rPr>
      </w:pPr>
      <w:r>
        <w:rPr>
          <w:rFonts w:ascii="Calibri" w:hAnsi="Calibri" w:cs="TimesNewRomanPSMT"/>
          <w:b/>
        </w:rPr>
        <w:br w:type="page"/>
      </w:r>
    </w:p>
    <w:p w:rsidR="003E7B4C" w:rsidRDefault="003E7B4C">
      <w:pPr>
        <w:spacing w:after="120"/>
        <w:ind w:left="709"/>
        <w:jc w:val="both"/>
        <w:rPr>
          <w:rFonts w:ascii="Calibri" w:hAnsi="Calibri" w:cs="TimesNewRomanPSMT"/>
          <w:b/>
        </w:rPr>
      </w:pPr>
    </w:p>
    <w:p w:rsidR="008721EE" w:rsidRPr="00821C4C" w:rsidRDefault="008721EE" w:rsidP="00F7030B">
      <w:pPr>
        <w:pStyle w:val="Subtitle"/>
        <w:ind w:left="284" w:hanging="284"/>
        <w:rPr>
          <w:u w:val="none"/>
        </w:rPr>
      </w:pPr>
      <w:r w:rsidRPr="00821C4C">
        <w:rPr>
          <w:u w:val="none"/>
        </w:rPr>
        <w:t>2.</w:t>
      </w:r>
      <w:r w:rsidRPr="00821C4C">
        <w:rPr>
          <w:u w:val="none"/>
        </w:rPr>
        <w:tab/>
        <w:t xml:space="preserve">Inhoudelijke criteria </w:t>
      </w:r>
    </w:p>
    <w:p w:rsidR="00F9569B" w:rsidRDefault="00F9569B" w:rsidP="000D27D8">
      <w:pPr>
        <w:pStyle w:val="1"/>
        <w:ind w:left="425" w:hanging="425"/>
        <w:rPr>
          <w:lang w:val="nl-BE"/>
        </w:rPr>
      </w:pPr>
    </w:p>
    <w:p w:rsidR="008721EE" w:rsidRPr="008721EE" w:rsidRDefault="008721EE" w:rsidP="008721EE">
      <w:pPr>
        <w:pStyle w:val="-"/>
        <w:numPr>
          <w:ilvl w:val="0"/>
          <w:numId w:val="3"/>
        </w:numPr>
        <w:ind w:hanging="421"/>
        <w:rPr>
          <w:lang w:val="nl-BE"/>
        </w:rPr>
      </w:pPr>
      <w:r w:rsidRPr="008721EE">
        <w:rPr>
          <w:lang w:val="nl-BE"/>
        </w:rPr>
        <w:tab/>
      </w:r>
      <w:proofErr w:type="gramStart"/>
      <w:r w:rsidRPr="008721EE">
        <w:rPr>
          <w:lang w:val="nl-BE"/>
        </w:rPr>
        <w:t>de</w:t>
      </w:r>
      <w:proofErr w:type="gramEnd"/>
      <w:r w:rsidRPr="008721EE">
        <w:rPr>
          <w:lang w:val="nl-BE"/>
        </w:rPr>
        <w:t xml:space="preserve"> opleiding heeft betrekking op </w:t>
      </w:r>
      <w:r w:rsidR="00BF39A3">
        <w:rPr>
          <w:lang w:val="nl-BE"/>
        </w:rPr>
        <w:t xml:space="preserve">de </w:t>
      </w:r>
      <w:r w:rsidR="004152FA">
        <w:rPr>
          <w:lang w:val="nl-BE"/>
        </w:rPr>
        <w:t xml:space="preserve">algemene en </w:t>
      </w:r>
      <w:r w:rsidRPr="008721EE">
        <w:rPr>
          <w:lang w:val="nl-BE"/>
        </w:rPr>
        <w:t xml:space="preserve">technische </w:t>
      </w:r>
      <w:r w:rsidR="001C7628">
        <w:rPr>
          <w:lang w:val="nl-BE"/>
        </w:rPr>
        <w:t xml:space="preserve">kennis met betrekking tot de </w:t>
      </w:r>
      <w:r w:rsidR="004152FA">
        <w:rPr>
          <w:lang w:val="nl-BE"/>
        </w:rPr>
        <w:t>wetgeving en bedrijfsbeheer</w:t>
      </w:r>
      <w:r w:rsidRPr="008721EE">
        <w:rPr>
          <w:lang w:val="nl-BE"/>
        </w:rPr>
        <w:t xml:space="preserve">, overeenkomstig art. </w:t>
      </w:r>
      <w:r w:rsidR="00753B46">
        <w:rPr>
          <w:lang w:val="nl-BE"/>
        </w:rPr>
        <w:t>270</w:t>
      </w:r>
      <w:r w:rsidRPr="008721EE">
        <w:rPr>
          <w:lang w:val="nl-BE"/>
        </w:rPr>
        <w:t xml:space="preserve"> § 1, 1°, A, a, b, c </w:t>
      </w:r>
      <w:r w:rsidR="00753B46">
        <w:rPr>
          <w:lang w:val="nl-BE"/>
        </w:rPr>
        <w:t>,</w:t>
      </w:r>
      <w:r w:rsidRPr="008721EE">
        <w:rPr>
          <w:lang w:val="nl-BE"/>
        </w:rPr>
        <w:t xml:space="preserve"> e </w:t>
      </w:r>
      <w:r w:rsidR="00753B46">
        <w:rPr>
          <w:lang w:val="nl-BE"/>
        </w:rPr>
        <w:t xml:space="preserve">en f </w:t>
      </w:r>
      <w:r w:rsidRPr="008721EE">
        <w:rPr>
          <w:lang w:val="nl-BE"/>
        </w:rPr>
        <w:t xml:space="preserve">en B van de wet van </w:t>
      </w:r>
      <w:r w:rsidR="00753B46">
        <w:rPr>
          <w:lang w:val="nl-BE"/>
        </w:rPr>
        <w:t>4 april 2014</w:t>
      </w:r>
      <w:r w:rsidRPr="008721EE">
        <w:rPr>
          <w:lang w:val="nl-BE"/>
        </w:rPr>
        <w:t xml:space="preserve">; </w:t>
      </w:r>
    </w:p>
    <w:p w:rsidR="008721EE" w:rsidRDefault="008721EE" w:rsidP="008721EE">
      <w:pPr>
        <w:spacing w:after="0"/>
        <w:ind w:left="709"/>
        <w:jc w:val="both"/>
        <w:rPr>
          <w:rFonts w:ascii="Calibri" w:hAnsi="Calibri" w:cs="TimesNewRomanPSMT"/>
        </w:rPr>
      </w:pPr>
    </w:p>
    <w:p w:rsidR="003E7B4C" w:rsidRDefault="008721EE">
      <w:pPr>
        <w:spacing w:after="120"/>
        <w:ind w:left="709"/>
        <w:jc w:val="both"/>
        <w:rPr>
          <w:rFonts w:ascii="Calibri" w:hAnsi="Calibri" w:cs="TimesNewRomanPSMT"/>
        </w:rPr>
      </w:pPr>
      <w:proofErr w:type="gramStart"/>
      <w:r>
        <w:rPr>
          <w:rFonts w:ascii="Calibri" w:hAnsi="Calibri" w:cs="TimesNewRomanPSMT"/>
        </w:rPr>
        <w:t>EN</w:t>
      </w:r>
      <w:proofErr w:type="gramEnd"/>
      <w:r>
        <w:rPr>
          <w:rFonts w:ascii="Calibri" w:hAnsi="Calibri" w:cs="TimesNewRomanPSMT"/>
        </w:rPr>
        <w:t>/OF</w:t>
      </w:r>
    </w:p>
    <w:p w:rsidR="008721EE" w:rsidRPr="009C69B2" w:rsidRDefault="008721EE" w:rsidP="009C69B2">
      <w:pPr>
        <w:pStyle w:val="-"/>
        <w:numPr>
          <w:ilvl w:val="0"/>
          <w:numId w:val="3"/>
        </w:numPr>
        <w:ind w:hanging="421"/>
        <w:rPr>
          <w:lang w:val="nl-BE"/>
        </w:rPr>
      </w:pPr>
      <w:proofErr w:type="gramStart"/>
      <w:r w:rsidRPr="009C69B2">
        <w:rPr>
          <w:lang w:val="nl-BE"/>
        </w:rPr>
        <w:t>de</w:t>
      </w:r>
      <w:proofErr w:type="gramEnd"/>
      <w:r w:rsidRPr="009C69B2">
        <w:rPr>
          <w:lang w:val="nl-BE"/>
        </w:rPr>
        <w:t xml:space="preserve"> opleiding heeft betrekking op </w:t>
      </w:r>
      <w:r w:rsidR="00697E69">
        <w:rPr>
          <w:lang w:val="nl-BE"/>
        </w:rPr>
        <w:t>de</w:t>
      </w:r>
      <w:r w:rsidRPr="009C69B2">
        <w:rPr>
          <w:lang w:val="nl-BE"/>
        </w:rPr>
        <w:t xml:space="preserve"> </w:t>
      </w:r>
      <w:r w:rsidR="004152FA">
        <w:rPr>
          <w:lang w:val="nl-BE"/>
        </w:rPr>
        <w:t xml:space="preserve">algemene en </w:t>
      </w:r>
      <w:r w:rsidRPr="009C69B2">
        <w:rPr>
          <w:lang w:val="nl-BE"/>
        </w:rPr>
        <w:t xml:space="preserve">technische kennis </w:t>
      </w:r>
      <w:r w:rsidR="001C7628">
        <w:rPr>
          <w:lang w:val="nl-BE"/>
        </w:rPr>
        <w:t xml:space="preserve">met betrekking tot de </w:t>
      </w:r>
      <w:r w:rsidRPr="009C69B2">
        <w:rPr>
          <w:lang w:val="nl-BE"/>
        </w:rPr>
        <w:t xml:space="preserve">onderscheiden verzekeringstakken, overeenkomstig art. </w:t>
      </w:r>
      <w:r w:rsidR="00753B46">
        <w:rPr>
          <w:lang w:val="nl-BE"/>
        </w:rPr>
        <w:t>270</w:t>
      </w:r>
      <w:r w:rsidRPr="009C69B2">
        <w:rPr>
          <w:lang w:val="nl-BE"/>
        </w:rPr>
        <w:t xml:space="preserve"> § 1, 1°, A, d van de wet van </w:t>
      </w:r>
      <w:r w:rsidR="00753B46">
        <w:rPr>
          <w:lang w:val="nl-BE"/>
        </w:rPr>
        <w:t>4 april 2014</w:t>
      </w:r>
      <w:r w:rsidRPr="009C69B2">
        <w:rPr>
          <w:lang w:val="nl-BE"/>
        </w:rPr>
        <w:t xml:space="preserve">; </w:t>
      </w:r>
    </w:p>
    <w:p w:rsidR="009C69B2" w:rsidRDefault="00F42794" w:rsidP="00337F0C">
      <w:pPr>
        <w:pStyle w:val="-"/>
        <w:ind w:left="989"/>
        <w:rPr>
          <w:szCs w:val="22"/>
          <w:lang w:val="nl-BE"/>
        </w:rPr>
      </w:pPr>
      <w:proofErr w:type="gramStart"/>
      <w:r>
        <w:rPr>
          <w:szCs w:val="22"/>
          <w:lang w:val="nl-BE"/>
        </w:rPr>
        <w:t>EN</w:t>
      </w:r>
      <w:proofErr w:type="gramEnd"/>
    </w:p>
    <w:p w:rsidR="00F42794" w:rsidRDefault="00F42794" w:rsidP="00337F0C">
      <w:pPr>
        <w:pStyle w:val="-"/>
        <w:ind w:left="989"/>
        <w:rPr>
          <w:szCs w:val="22"/>
          <w:lang w:val="nl-BE"/>
        </w:rPr>
      </w:pPr>
    </w:p>
    <w:p w:rsidR="008721EE" w:rsidRDefault="00F42794" w:rsidP="00337F0C">
      <w:pPr>
        <w:pStyle w:val="-"/>
        <w:numPr>
          <w:ilvl w:val="0"/>
          <w:numId w:val="3"/>
        </w:numPr>
        <w:ind w:hanging="421"/>
        <w:rPr>
          <w:szCs w:val="22"/>
          <w:lang w:val="nl-BE"/>
        </w:rPr>
      </w:pPr>
      <w:proofErr w:type="gramStart"/>
      <w:r>
        <w:rPr>
          <w:szCs w:val="22"/>
          <w:lang w:val="nl-BE"/>
        </w:rPr>
        <w:t>de</w:t>
      </w:r>
      <w:proofErr w:type="gramEnd"/>
      <w:r>
        <w:rPr>
          <w:szCs w:val="22"/>
          <w:lang w:val="nl-BE"/>
        </w:rPr>
        <w:t xml:space="preserve"> </w:t>
      </w:r>
      <w:r w:rsidR="008721EE">
        <w:rPr>
          <w:szCs w:val="22"/>
          <w:lang w:val="nl-BE"/>
        </w:rPr>
        <w:t>opleiding wordt regelmatig geactualiseerd.</w:t>
      </w:r>
    </w:p>
    <w:p w:rsidR="008721EE" w:rsidRDefault="008721EE" w:rsidP="008721EE">
      <w:pPr>
        <w:pStyle w:val="-"/>
        <w:rPr>
          <w:szCs w:val="22"/>
          <w:lang w:val="nl-BE"/>
        </w:rPr>
      </w:pPr>
    </w:p>
    <w:p w:rsidR="008721EE" w:rsidRDefault="008721EE" w:rsidP="008721EE">
      <w:pPr>
        <w:pStyle w:val="-"/>
        <w:rPr>
          <w:szCs w:val="22"/>
          <w:lang w:val="nl-BE"/>
        </w:rPr>
      </w:pPr>
      <w:r>
        <w:rPr>
          <w:szCs w:val="22"/>
          <w:lang w:val="nl-BE"/>
        </w:rPr>
        <w:t>Voor meer info</w:t>
      </w:r>
      <w:r w:rsidR="00137BDF">
        <w:rPr>
          <w:szCs w:val="22"/>
          <w:lang w:val="nl-BE"/>
        </w:rPr>
        <w:t>rmatie</w:t>
      </w:r>
      <w:r>
        <w:rPr>
          <w:szCs w:val="22"/>
          <w:lang w:val="nl-BE"/>
        </w:rPr>
        <w:t xml:space="preserve"> dienaangaande </w:t>
      </w:r>
      <w:r w:rsidR="00F42794">
        <w:rPr>
          <w:szCs w:val="22"/>
          <w:lang w:val="nl-BE"/>
        </w:rPr>
        <w:t>wordt verwezen</w:t>
      </w:r>
      <w:r>
        <w:rPr>
          <w:szCs w:val="22"/>
          <w:lang w:val="nl-BE"/>
        </w:rPr>
        <w:t xml:space="preserve"> naar de vragen 1 en 2 van de FAQ.</w:t>
      </w:r>
    </w:p>
    <w:p w:rsidR="00E26E55" w:rsidRDefault="00E26E55" w:rsidP="008721EE">
      <w:pPr>
        <w:pStyle w:val="-"/>
        <w:rPr>
          <w:szCs w:val="22"/>
          <w:lang w:val="nl-BE"/>
        </w:rPr>
      </w:pPr>
    </w:p>
    <w:p w:rsidR="00F9569B" w:rsidRPr="00821C4C" w:rsidRDefault="008721EE" w:rsidP="00F7030B">
      <w:pPr>
        <w:pStyle w:val="Subtitle"/>
        <w:ind w:left="284" w:hanging="284"/>
        <w:rPr>
          <w:u w:val="none"/>
        </w:rPr>
      </w:pPr>
      <w:r w:rsidRPr="00821C4C">
        <w:rPr>
          <w:rFonts w:eastAsia="Times New Roman"/>
          <w:u w:val="none"/>
        </w:rPr>
        <w:t>3</w:t>
      </w:r>
      <w:r w:rsidR="00F7030B" w:rsidRPr="00821C4C">
        <w:rPr>
          <w:u w:val="none"/>
        </w:rPr>
        <w:t>.</w:t>
      </w:r>
      <w:r w:rsidR="00F7030B" w:rsidRPr="00821C4C">
        <w:rPr>
          <w:u w:val="none"/>
        </w:rPr>
        <w:tab/>
      </w:r>
      <w:r w:rsidRPr="00821C4C">
        <w:rPr>
          <w:rFonts w:eastAsia="Times New Roman"/>
          <w:u w:val="none"/>
        </w:rPr>
        <w:t xml:space="preserve">Vormelijke criteria </w:t>
      </w:r>
    </w:p>
    <w:p w:rsidR="008721EE" w:rsidRDefault="008721EE" w:rsidP="008721EE">
      <w:pPr>
        <w:pStyle w:val="-"/>
        <w:rPr>
          <w:lang w:val="nl-BE"/>
        </w:rPr>
      </w:pPr>
      <w:r>
        <w:rPr>
          <w:lang w:val="nl-BE"/>
        </w:rPr>
        <w:t>-</w:t>
      </w:r>
      <w:r>
        <w:rPr>
          <w:lang w:val="nl-BE"/>
        </w:rPr>
        <w:tab/>
        <w:t xml:space="preserve">De opleiding wordt </w:t>
      </w:r>
      <w:r w:rsidR="004152FA">
        <w:rPr>
          <w:lang w:val="nl-BE"/>
        </w:rPr>
        <w:t>volgens een klassieke opleidingsmethodol</w:t>
      </w:r>
      <w:r w:rsidR="00241458">
        <w:rPr>
          <w:lang w:val="nl-BE"/>
        </w:rPr>
        <w:t xml:space="preserve">ogie </w:t>
      </w:r>
      <w:r>
        <w:rPr>
          <w:lang w:val="nl-BE"/>
        </w:rPr>
        <w:t>verstrekt door een lesgever;</w:t>
      </w:r>
    </w:p>
    <w:p w:rsidR="008721EE" w:rsidRDefault="008721EE" w:rsidP="008721EE">
      <w:pPr>
        <w:pStyle w:val="-"/>
        <w:rPr>
          <w:lang w:val="nl-BE"/>
        </w:rPr>
      </w:pPr>
      <w:r>
        <w:rPr>
          <w:lang w:val="nl-BE"/>
        </w:rPr>
        <w:tab/>
      </w:r>
      <w:proofErr w:type="gramStart"/>
      <w:r>
        <w:rPr>
          <w:lang w:val="nl-BE"/>
        </w:rPr>
        <w:t>EN</w:t>
      </w:r>
      <w:proofErr w:type="gramEnd"/>
      <w:r>
        <w:rPr>
          <w:lang w:val="nl-BE"/>
        </w:rPr>
        <w:t>/OF</w:t>
      </w:r>
    </w:p>
    <w:p w:rsidR="008721EE" w:rsidRDefault="008721EE" w:rsidP="008721EE">
      <w:pPr>
        <w:pStyle w:val="-"/>
        <w:rPr>
          <w:lang w:val="nl-BE"/>
        </w:rPr>
      </w:pPr>
    </w:p>
    <w:p w:rsidR="008721EE" w:rsidRDefault="008721EE" w:rsidP="008721EE">
      <w:pPr>
        <w:pStyle w:val="-"/>
        <w:rPr>
          <w:lang w:val="nl-BE"/>
        </w:rPr>
      </w:pPr>
      <w:r>
        <w:rPr>
          <w:lang w:val="nl-BE"/>
        </w:rPr>
        <w:t>-</w:t>
      </w:r>
      <w:r>
        <w:rPr>
          <w:lang w:val="nl-BE"/>
        </w:rPr>
        <w:tab/>
        <w:t xml:space="preserve">De opleiding kan </w:t>
      </w:r>
      <w:r w:rsidR="00241458">
        <w:rPr>
          <w:lang w:val="nl-BE"/>
        </w:rPr>
        <w:t xml:space="preserve">via afstandsonderricht </w:t>
      </w:r>
      <w:r>
        <w:rPr>
          <w:lang w:val="nl-BE"/>
        </w:rPr>
        <w:t xml:space="preserve">worden gegeven voor zover de deelname individueel geregistreerd wordt </w:t>
      </w:r>
      <w:r w:rsidR="00241458">
        <w:rPr>
          <w:lang w:val="nl-BE"/>
        </w:rPr>
        <w:t xml:space="preserve">volgens een beveiligingsprotocol </w:t>
      </w:r>
      <w:r>
        <w:rPr>
          <w:lang w:val="nl-BE"/>
        </w:rPr>
        <w:t>en het volgen ervan gecontroleerd kan worden</w:t>
      </w:r>
      <w:r w:rsidR="00241458">
        <w:rPr>
          <w:lang w:val="nl-BE"/>
        </w:rPr>
        <w:t xml:space="preserve"> met name door de organisatie van een test over de verworven kennis;</w:t>
      </w:r>
    </w:p>
    <w:p w:rsidR="008721EE" w:rsidRDefault="008721EE" w:rsidP="008721EE">
      <w:pPr>
        <w:pStyle w:val="-"/>
        <w:rPr>
          <w:lang w:val="nl-BE"/>
        </w:rPr>
      </w:pPr>
      <w:r>
        <w:rPr>
          <w:lang w:val="nl-BE"/>
        </w:rPr>
        <w:tab/>
      </w:r>
      <w:proofErr w:type="gramStart"/>
      <w:r>
        <w:rPr>
          <w:lang w:val="nl-BE"/>
        </w:rPr>
        <w:t>EN</w:t>
      </w:r>
      <w:proofErr w:type="gramEnd"/>
      <w:r>
        <w:rPr>
          <w:lang w:val="nl-BE"/>
        </w:rPr>
        <w:t>/OF</w:t>
      </w:r>
    </w:p>
    <w:p w:rsidR="008B0C52" w:rsidRDefault="008B0C52" w:rsidP="008721EE">
      <w:pPr>
        <w:pStyle w:val="-"/>
        <w:rPr>
          <w:lang w:val="nl-BE"/>
        </w:rPr>
      </w:pPr>
    </w:p>
    <w:p w:rsidR="008721EE" w:rsidRDefault="008721EE" w:rsidP="008721EE">
      <w:pPr>
        <w:pStyle w:val="-"/>
        <w:rPr>
          <w:b/>
          <w:lang w:val="nl-BE"/>
        </w:rPr>
      </w:pPr>
      <w:r>
        <w:rPr>
          <w:lang w:val="nl-BE"/>
        </w:rPr>
        <w:t>-</w:t>
      </w:r>
      <w:r>
        <w:rPr>
          <w:lang w:val="nl-BE"/>
        </w:rPr>
        <w:tab/>
        <w:t>De opleiding kan worden gegeven via een lesopdracht, presentatie, voordracht in het kader van een beroepsmatig evenement, voor zover de inhoud ervan in overeenstemming is met punt 2.1 van de gedragsregels.</w:t>
      </w:r>
    </w:p>
    <w:p w:rsidR="008721EE" w:rsidRDefault="008721EE" w:rsidP="000D27D8">
      <w:pPr>
        <w:spacing w:after="0"/>
        <w:jc w:val="both"/>
        <w:outlineLvl w:val="0"/>
        <w:rPr>
          <w:rFonts w:ascii="Calibri" w:hAnsi="Calibri" w:cs="TimesNewRomanPSMT"/>
          <w:b/>
        </w:rPr>
      </w:pPr>
    </w:p>
    <w:p w:rsidR="008721EE" w:rsidRPr="00821C4C" w:rsidRDefault="008721EE" w:rsidP="00F7030B">
      <w:pPr>
        <w:pStyle w:val="Subtitle"/>
        <w:ind w:left="284" w:hanging="284"/>
        <w:rPr>
          <w:u w:val="none"/>
        </w:rPr>
      </w:pPr>
      <w:r w:rsidRPr="00821C4C">
        <w:rPr>
          <w:u w:val="none"/>
        </w:rPr>
        <w:t>4.</w:t>
      </w:r>
      <w:r w:rsidRPr="00821C4C">
        <w:rPr>
          <w:u w:val="none"/>
        </w:rPr>
        <w:tab/>
        <w:t>Kwalitatieve criteria</w:t>
      </w:r>
    </w:p>
    <w:p w:rsidR="008721EE" w:rsidRDefault="008721EE" w:rsidP="000D27D8">
      <w:pPr>
        <w:spacing w:after="0"/>
        <w:jc w:val="both"/>
        <w:rPr>
          <w:rFonts w:ascii="Calibri" w:hAnsi="Calibri" w:cs="TimesNewRomanPSMT"/>
        </w:rPr>
      </w:pPr>
    </w:p>
    <w:p w:rsidR="008721EE" w:rsidRDefault="008721EE" w:rsidP="000D27D8">
      <w:pPr>
        <w:spacing w:after="0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De geaccrediteerde opleidingsverstrekker</w:t>
      </w:r>
      <w:r w:rsidR="00241458">
        <w:rPr>
          <w:rFonts w:ascii="Calibri" w:hAnsi="Calibri" w:cs="TimesNewRomanPSMT"/>
        </w:rPr>
        <w:t xml:space="preserve"> doet beroep op</w:t>
      </w:r>
      <w:r>
        <w:rPr>
          <w:rFonts w:ascii="Calibri" w:hAnsi="Calibri" w:cs="TimesNewRomanPSMT"/>
        </w:rPr>
        <w:t xml:space="preserve"> gekwalificeerde lesgevers (</w:t>
      </w:r>
      <w:r w:rsidR="00F9569B">
        <w:rPr>
          <w:rFonts w:ascii="Calibri" w:hAnsi="Calibri" w:cs="TimesNewRomanPSMT"/>
        </w:rPr>
        <w:t>m.n.</w:t>
      </w:r>
      <w:r w:rsidR="00241458">
        <w:rPr>
          <w:rFonts w:ascii="Calibri" w:hAnsi="Calibri" w:cs="TimesNewRomanPSMT"/>
        </w:rPr>
        <w:t xml:space="preserve"> </w:t>
      </w:r>
      <w:r w:rsidR="00B16016">
        <w:rPr>
          <w:rFonts w:ascii="Calibri" w:hAnsi="Calibri" w:cs="TimesNewRomanPSMT"/>
        </w:rPr>
        <w:t xml:space="preserve">die </w:t>
      </w:r>
      <w:r w:rsidR="00241458">
        <w:rPr>
          <w:rFonts w:ascii="Calibri" w:hAnsi="Calibri" w:cs="TimesNewRomanPSMT"/>
        </w:rPr>
        <w:t xml:space="preserve">over voldoende technische </w:t>
      </w:r>
      <w:r w:rsidR="00F9569B">
        <w:rPr>
          <w:rFonts w:ascii="Calibri" w:hAnsi="Calibri" w:cs="TimesNewRomanPSMT"/>
        </w:rPr>
        <w:t xml:space="preserve">vakkennis </w:t>
      </w:r>
      <w:r w:rsidR="00241458">
        <w:rPr>
          <w:rFonts w:ascii="Calibri" w:hAnsi="Calibri" w:cs="TimesNewRomanPSMT"/>
        </w:rPr>
        <w:t xml:space="preserve">en over </w:t>
      </w:r>
      <w:r>
        <w:rPr>
          <w:rFonts w:ascii="Calibri" w:hAnsi="Calibri" w:cs="TimesNewRomanPSMT"/>
        </w:rPr>
        <w:t>een zekere didactische vaardigheid</w:t>
      </w:r>
      <w:r w:rsidR="00241458">
        <w:rPr>
          <w:rFonts w:ascii="Calibri" w:hAnsi="Calibri" w:cs="TimesNewRomanPSMT"/>
        </w:rPr>
        <w:t xml:space="preserve"> beschikken</w:t>
      </w:r>
      <w:r>
        <w:rPr>
          <w:rFonts w:ascii="Calibri" w:hAnsi="Calibri" w:cs="TimesNewRomanPSMT"/>
        </w:rPr>
        <w:t>).</w:t>
      </w:r>
    </w:p>
    <w:p w:rsidR="00F9569B" w:rsidRDefault="00F9569B" w:rsidP="000D27D8">
      <w:pPr>
        <w:spacing w:after="0"/>
        <w:jc w:val="both"/>
        <w:rPr>
          <w:rFonts w:ascii="Calibri" w:hAnsi="Calibri" w:cs="TimesNewRomanPSMT"/>
        </w:rPr>
      </w:pPr>
    </w:p>
    <w:p w:rsidR="008721EE" w:rsidRDefault="008721EE" w:rsidP="000D27D8">
      <w:pPr>
        <w:spacing w:after="0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De geaccrediteerde opleidingsverstrekker maakt gebruik van kwalitatief hoogstaand opleidings</w:t>
      </w:r>
      <w:r w:rsidR="00B16016">
        <w:rPr>
          <w:rFonts w:ascii="Calibri" w:hAnsi="Calibri" w:cs="TimesNewRomanPSMT"/>
        </w:rPr>
        <w:softHyphen/>
      </w:r>
      <w:r>
        <w:rPr>
          <w:rFonts w:ascii="Calibri" w:hAnsi="Calibri" w:cs="TimesNewRomanPSMT"/>
        </w:rPr>
        <w:t>materiaal.</w:t>
      </w:r>
    </w:p>
    <w:p w:rsidR="0025351D" w:rsidRDefault="0025351D">
      <w:pPr>
        <w:spacing w:after="200" w:line="276" w:lineRule="auto"/>
        <w:rPr>
          <w:rFonts w:ascii="Calibri" w:hAnsi="Calibri" w:cs="TimesNewRomanPSMT"/>
        </w:rPr>
      </w:pPr>
      <w:r>
        <w:rPr>
          <w:rFonts w:ascii="Calibri" w:hAnsi="Calibri" w:cs="TimesNewRomanPSMT"/>
        </w:rPr>
        <w:br w:type="page"/>
      </w:r>
    </w:p>
    <w:p w:rsidR="008721EE" w:rsidRPr="00821C4C" w:rsidRDefault="008721EE" w:rsidP="00F7030B">
      <w:pPr>
        <w:pStyle w:val="Subtitle"/>
        <w:rPr>
          <w:u w:val="none"/>
        </w:rPr>
      </w:pPr>
      <w:r w:rsidRPr="00821C4C">
        <w:rPr>
          <w:u w:val="none"/>
        </w:rPr>
        <w:lastRenderedPageBreak/>
        <w:t>Opleidingsfiche</w:t>
      </w:r>
    </w:p>
    <w:p w:rsidR="008721EE" w:rsidRDefault="008721EE" w:rsidP="000D27D8">
      <w:pPr>
        <w:spacing w:after="0"/>
        <w:ind w:left="567" w:hanging="567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  <w:b/>
        </w:rPr>
        <w:t>1.</w:t>
      </w:r>
      <w:r>
        <w:rPr>
          <w:rFonts w:ascii="Calibri" w:hAnsi="Calibri" w:cs="TimesNewRomanPSMT"/>
          <w:b/>
        </w:rPr>
        <w:tab/>
      </w:r>
      <w:r>
        <w:rPr>
          <w:rFonts w:ascii="Calibri" w:hAnsi="Calibri" w:cs="TimesNewRomanPSMT"/>
        </w:rPr>
        <w:t>Voor elke bijscholingsactiviteit dient de geaccrediteerde opleidingsverstrekker een opleidings</w:t>
      </w:r>
      <w:r w:rsidR="00B16016">
        <w:rPr>
          <w:rFonts w:ascii="Calibri" w:hAnsi="Calibri" w:cs="TimesNewRomanPSMT"/>
        </w:rPr>
        <w:softHyphen/>
      </w:r>
      <w:r>
        <w:rPr>
          <w:rFonts w:ascii="Calibri" w:hAnsi="Calibri" w:cs="TimesNewRomanPSMT"/>
        </w:rPr>
        <w:t>fiche op te maken.</w:t>
      </w:r>
    </w:p>
    <w:p w:rsidR="00F9569B" w:rsidRDefault="00F9569B" w:rsidP="000D27D8">
      <w:pPr>
        <w:spacing w:after="0"/>
        <w:ind w:left="567" w:hanging="567"/>
        <w:jc w:val="both"/>
        <w:rPr>
          <w:rFonts w:ascii="Calibri" w:hAnsi="Calibri" w:cs="TimesNewRomanPSMT"/>
        </w:rPr>
      </w:pPr>
    </w:p>
    <w:p w:rsidR="008721EE" w:rsidRDefault="008721EE" w:rsidP="008721EE">
      <w:pPr>
        <w:ind w:left="567" w:hanging="567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  <w:b/>
        </w:rPr>
        <w:t>2.</w:t>
      </w:r>
      <w:r>
        <w:rPr>
          <w:rFonts w:ascii="Calibri" w:hAnsi="Calibri" w:cs="TimesNewRomanPSMT"/>
          <w:b/>
        </w:rPr>
        <w:tab/>
      </w:r>
      <w:r w:rsidR="00821C4C">
        <w:rPr>
          <w:rFonts w:ascii="Calibri" w:hAnsi="Calibri" w:cs="TimesNewRomanPSMT"/>
        </w:rPr>
        <w:t>Deze opleidingsfiche</w:t>
      </w:r>
      <w:r>
        <w:rPr>
          <w:rFonts w:ascii="Calibri" w:hAnsi="Calibri" w:cs="TimesNewRomanPSMT"/>
        </w:rPr>
        <w:t xml:space="preserve"> vermeldt minstens de volgende gegevens:</w:t>
      </w:r>
    </w:p>
    <w:p w:rsidR="008721EE" w:rsidRDefault="008721EE" w:rsidP="008721EE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1.</w:t>
      </w:r>
      <w:r>
        <w:rPr>
          <w:rFonts w:ascii="Calibri" w:hAnsi="Calibri" w:cs="TimesNewRomanPSMT"/>
        </w:rPr>
        <w:tab/>
      </w:r>
      <w:r w:rsidR="00241458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>identiteit van de opleidingsverstrekker;</w:t>
      </w:r>
    </w:p>
    <w:p w:rsidR="008721EE" w:rsidRDefault="008721EE" w:rsidP="008721EE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2.</w:t>
      </w:r>
      <w:r>
        <w:rPr>
          <w:rFonts w:ascii="Calibri" w:hAnsi="Calibri" w:cs="TimesNewRomanPSMT"/>
        </w:rPr>
        <w:tab/>
      </w:r>
      <w:r w:rsidR="00241458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 xml:space="preserve">datum, </w:t>
      </w:r>
      <w:r w:rsidR="00241458">
        <w:rPr>
          <w:rFonts w:ascii="Calibri" w:hAnsi="Calibri" w:cs="TimesNewRomanPSMT"/>
        </w:rPr>
        <w:t xml:space="preserve">het </w:t>
      </w:r>
      <w:r>
        <w:rPr>
          <w:rFonts w:ascii="Calibri" w:hAnsi="Calibri" w:cs="TimesNewRomanPSMT"/>
        </w:rPr>
        <w:t xml:space="preserve">uur en </w:t>
      </w:r>
      <w:r w:rsidR="00241458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>plaats van de opleiding;</w:t>
      </w:r>
    </w:p>
    <w:p w:rsidR="008721EE" w:rsidRDefault="008721EE" w:rsidP="008721EE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3.</w:t>
      </w:r>
      <w:r>
        <w:rPr>
          <w:rFonts w:ascii="Calibri" w:hAnsi="Calibri" w:cs="TimesNewRomanPSMT"/>
        </w:rPr>
        <w:tab/>
        <w:t>de duur van de opleiding;</w:t>
      </w:r>
    </w:p>
    <w:p w:rsidR="008721EE" w:rsidRDefault="008721EE" w:rsidP="008721EE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4.</w:t>
      </w:r>
      <w:r>
        <w:rPr>
          <w:rFonts w:ascii="Calibri" w:hAnsi="Calibri" w:cs="TimesNewRomanPSMT"/>
        </w:rPr>
        <w:tab/>
      </w:r>
      <w:r w:rsidR="00241458">
        <w:rPr>
          <w:rFonts w:ascii="Calibri" w:hAnsi="Calibri" w:cs="TimesNewRomanPSMT"/>
        </w:rPr>
        <w:t xml:space="preserve">het </w:t>
      </w:r>
      <w:r>
        <w:rPr>
          <w:rFonts w:ascii="Calibri" w:hAnsi="Calibri" w:cs="TimesNewRomanPSMT"/>
        </w:rPr>
        <w:t>onderwerp/</w:t>
      </w:r>
      <w:r w:rsidR="00241458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>titel van de opleiding;</w:t>
      </w:r>
    </w:p>
    <w:p w:rsidR="008721EE" w:rsidRDefault="008721EE" w:rsidP="008721EE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5.</w:t>
      </w:r>
      <w:r>
        <w:rPr>
          <w:rFonts w:ascii="Calibri" w:hAnsi="Calibri" w:cs="TimesNewRomanPSMT"/>
        </w:rPr>
        <w:tab/>
      </w:r>
      <w:r w:rsidR="00241458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>doelstelling van de opleiding;</w:t>
      </w:r>
    </w:p>
    <w:p w:rsidR="008721EE" w:rsidRDefault="008721EE" w:rsidP="008721EE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6.</w:t>
      </w:r>
      <w:r>
        <w:rPr>
          <w:rFonts w:ascii="Calibri" w:hAnsi="Calibri" w:cs="TimesNewRomanPSMT"/>
        </w:rPr>
        <w:tab/>
      </w:r>
      <w:r w:rsidR="00241458">
        <w:rPr>
          <w:rFonts w:ascii="Calibri" w:hAnsi="Calibri" w:cs="TimesNewRomanPSMT"/>
        </w:rPr>
        <w:t>een duidelijke beschrijving</w:t>
      </w:r>
      <w:r>
        <w:rPr>
          <w:rFonts w:ascii="Calibri" w:hAnsi="Calibri" w:cs="TimesNewRomanPSMT"/>
        </w:rPr>
        <w:t xml:space="preserve"> van de inhoud van de opleiding;</w:t>
      </w:r>
    </w:p>
    <w:p w:rsidR="008721EE" w:rsidRDefault="008721EE" w:rsidP="008721EE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7.</w:t>
      </w:r>
      <w:r>
        <w:rPr>
          <w:rFonts w:ascii="Calibri" w:hAnsi="Calibri" w:cs="TimesNewRomanPSMT"/>
        </w:rPr>
        <w:tab/>
      </w:r>
      <w:r w:rsidR="00241458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>identiteit van de spreker/lesgevers;</w:t>
      </w:r>
    </w:p>
    <w:p w:rsidR="008721EE" w:rsidRDefault="008721EE" w:rsidP="008721EE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8.</w:t>
      </w:r>
      <w:r>
        <w:rPr>
          <w:rFonts w:ascii="Calibri" w:hAnsi="Calibri" w:cs="TimesNewRomanPSMT"/>
        </w:rPr>
        <w:tab/>
      </w:r>
      <w:r w:rsidR="00241458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>doelgroep;</w:t>
      </w:r>
    </w:p>
    <w:p w:rsidR="008721EE" w:rsidRDefault="008721EE" w:rsidP="008721EE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9.</w:t>
      </w:r>
      <w:r>
        <w:rPr>
          <w:rFonts w:ascii="Calibri" w:hAnsi="Calibri" w:cs="TimesNewRomanPSMT"/>
        </w:rPr>
        <w:tab/>
      </w:r>
      <w:r w:rsidR="00241458">
        <w:rPr>
          <w:rFonts w:ascii="Calibri" w:hAnsi="Calibri" w:cs="TimesNewRomanPSMT"/>
        </w:rPr>
        <w:t xml:space="preserve">de </w:t>
      </w:r>
      <w:r>
        <w:rPr>
          <w:rFonts w:ascii="Calibri" w:hAnsi="Calibri" w:cs="TimesNewRomanPSMT"/>
        </w:rPr>
        <w:t>vorm;</w:t>
      </w:r>
    </w:p>
    <w:p w:rsidR="008721EE" w:rsidRDefault="008721EE" w:rsidP="008721EE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10.</w:t>
      </w:r>
      <w:r>
        <w:rPr>
          <w:rFonts w:ascii="Calibri" w:hAnsi="Calibri" w:cs="TimesNewRomanPSMT"/>
        </w:rPr>
        <w:tab/>
      </w:r>
      <w:r w:rsidR="00241458">
        <w:rPr>
          <w:rFonts w:ascii="Calibri" w:hAnsi="Calibri" w:cs="TimesNewRomanPSMT"/>
        </w:rPr>
        <w:t xml:space="preserve">het </w:t>
      </w:r>
      <w:r>
        <w:rPr>
          <w:rFonts w:ascii="Calibri" w:hAnsi="Calibri" w:cs="TimesNewRomanPSMT"/>
        </w:rPr>
        <w:t>lesmateriaal (syllabus, slides, boeken, documenten</w:t>
      </w:r>
      <w:r w:rsidR="00072109">
        <w:rPr>
          <w:rFonts w:ascii="Calibri" w:hAnsi="Calibri" w:cs="TimesNewRomanPSMT"/>
        </w:rPr>
        <w:t>,</w:t>
      </w:r>
      <w:r>
        <w:rPr>
          <w:rFonts w:ascii="Calibri" w:hAnsi="Calibri" w:cs="TimesNewRomanPSMT"/>
        </w:rPr>
        <w:t xml:space="preserve"> …);</w:t>
      </w:r>
    </w:p>
    <w:p w:rsidR="008721EE" w:rsidRDefault="008721EE" w:rsidP="008721EE">
      <w:pPr>
        <w:spacing w:after="60"/>
        <w:ind w:left="992" w:hanging="425"/>
        <w:jc w:val="both"/>
        <w:rPr>
          <w:rFonts w:ascii="Calibri" w:hAnsi="Calibri" w:cs="TimesNewRomanPSMT"/>
        </w:rPr>
      </w:pPr>
      <w:r>
        <w:rPr>
          <w:rFonts w:ascii="Calibri" w:hAnsi="Calibri" w:cs="TimesNewRomanPSMT"/>
        </w:rPr>
        <w:t>11.</w:t>
      </w:r>
      <w:r>
        <w:rPr>
          <w:rFonts w:ascii="Calibri" w:hAnsi="Calibri" w:cs="TimesNewRomanPSMT"/>
        </w:rPr>
        <w:tab/>
        <w:t xml:space="preserve">het aantal </w:t>
      </w:r>
      <w:r w:rsidR="00072109">
        <w:rPr>
          <w:rFonts w:ascii="Calibri" w:hAnsi="Calibri" w:cs="TimesNewRomanPSMT"/>
        </w:rPr>
        <w:t>opleidings</w:t>
      </w:r>
      <w:r>
        <w:rPr>
          <w:rFonts w:ascii="Calibri" w:hAnsi="Calibri" w:cs="TimesNewRomanPSMT"/>
        </w:rPr>
        <w:t>punten dat wordt toegekend per type activiteit (verzekeringen, herverzekeringen en bank- en beleggingsdiensten) overeenkomstig het onder artikel 2.3</w:t>
      </w:r>
      <w:r w:rsidR="001024AE">
        <w:rPr>
          <w:rFonts w:ascii="Calibri" w:hAnsi="Calibri" w:cs="TimesNewRomanPSMT"/>
        </w:rPr>
        <w:t xml:space="preserve"> van de gedragsregels vermelde puntensysteem</w:t>
      </w:r>
      <w:r>
        <w:rPr>
          <w:rFonts w:ascii="Calibri" w:hAnsi="Calibri" w:cs="TimesNewRomanPSMT"/>
        </w:rPr>
        <w:t>.</w:t>
      </w:r>
    </w:p>
    <w:p w:rsidR="008721EE" w:rsidRDefault="008721EE" w:rsidP="000F5344">
      <w:pPr>
        <w:spacing w:before="240" w:after="0"/>
        <w:jc w:val="both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Gelezen en goedgekeurd,</w:t>
      </w:r>
    </w:p>
    <w:p w:rsidR="008721EE" w:rsidRDefault="008721EE" w:rsidP="000F5344">
      <w:pPr>
        <w:tabs>
          <w:tab w:val="left" w:leader="dot" w:pos="3544"/>
          <w:tab w:val="left" w:leader="dot" w:pos="8222"/>
        </w:tabs>
        <w:spacing w:before="120" w:after="0"/>
        <w:jc w:val="both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Te </w:t>
      </w:r>
      <w:proofErr w:type="gramStart"/>
      <w:r w:rsidR="00B16016"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 xml:space="preserve"> ,</w:t>
      </w:r>
      <w:proofErr w:type="gramEnd"/>
      <w:r w:rsidR="00B16016"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>datum</w:t>
      </w:r>
      <w:r w:rsidR="00B16016">
        <w:rPr>
          <w:rFonts w:ascii="Calibri" w:hAnsi="Calibri" w:cs="Arial"/>
          <w:color w:val="000000"/>
        </w:rPr>
        <w:t xml:space="preserve"> </w:t>
      </w:r>
      <w:r w:rsidR="00B16016">
        <w:rPr>
          <w:rFonts w:ascii="Calibri" w:hAnsi="Calibri" w:cs="Arial"/>
          <w:color w:val="000000"/>
        </w:rPr>
        <w:tab/>
      </w:r>
    </w:p>
    <w:p w:rsidR="008721EE" w:rsidRPr="00B16016" w:rsidRDefault="008721EE" w:rsidP="000F5344">
      <w:pPr>
        <w:spacing w:before="120" w:afterLines="50" w:after="120" w:line="240" w:lineRule="auto"/>
        <w:rPr>
          <w:rFonts w:ascii="Calibri" w:hAnsi="Calibri" w:cs="Arial"/>
        </w:rPr>
      </w:pPr>
      <w:r w:rsidRPr="00B16016">
        <w:rPr>
          <w:rFonts w:ascii="Calibri" w:hAnsi="Calibri" w:cs="Arial"/>
        </w:rPr>
        <w:t>Naam en handtekening van de opleidingsverantwoordelijke:</w:t>
      </w:r>
    </w:p>
    <w:p w:rsidR="008721EE" w:rsidRPr="00B16016" w:rsidRDefault="00B16016" w:rsidP="000F5344">
      <w:pPr>
        <w:pStyle w:val="Header"/>
        <w:tabs>
          <w:tab w:val="clear" w:pos="4513"/>
          <w:tab w:val="clear" w:pos="9026"/>
          <w:tab w:val="left" w:leader="dot" w:pos="8222"/>
        </w:tabs>
        <w:spacing w:afterLines="400" w:after="960" w:line="240" w:lineRule="atLeast"/>
        <w:rPr>
          <w:rFonts w:ascii="Calibri" w:hAnsi="Calibri" w:cs="Arial"/>
        </w:rPr>
      </w:pPr>
      <w:r w:rsidRPr="00B16016">
        <w:rPr>
          <w:rFonts w:ascii="Calibri" w:hAnsi="Calibri" w:cs="Arial"/>
        </w:rPr>
        <w:tab/>
      </w:r>
    </w:p>
    <w:p w:rsidR="008721EE" w:rsidRDefault="008721EE" w:rsidP="000F5344">
      <w:pPr>
        <w:spacing w:before="480" w:after="120" w:line="240" w:lineRule="auto"/>
        <w:ind w:left="2693" w:hanging="2693"/>
        <w:rPr>
          <w:rFonts w:cs="Arial"/>
          <w:b/>
        </w:rPr>
      </w:pPr>
      <w:r w:rsidRPr="009C69B2">
        <w:rPr>
          <w:rFonts w:cs="Arial"/>
          <w:b/>
          <w:u w:val="single"/>
        </w:rPr>
        <w:t xml:space="preserve">Te bezorgen document(en): </w:t>
      </w:r>
      <w:r w:rsidR="00D7546D">
        <w:rPr>
          <w:rFonts w:cs="Arial"/>
          <w:b/>
        </w:rPr>
        <w:tab/>
        <w:t xml:space="preserve">- 2 </w:t>
      </w:r>
      <w:r w:rsidR="00241458">
        <w:rPr>
          <w:rFonts w:cs="Arial"/>
          <w:b/>
        </w:rPr>
        <w:t>gestand</w:t>
      </w:r>
      <w:r w:rsidR="00B16016">
        <w:rPr>
          <w:rFonts w:cs="Arial"/>
          <w:b/>
        </w:rPr>
        <w:t>aard</w:t>
      </w:r>
      <w:r w:rsidR="00241458">
        <w:rPr>
          <w:rFonts w:cs="Arial"/>
          <w:b/>
        </w:rPr>
        <w:t xml:space="preserve">iseerde </w:t>
      </w:r>
      <w:r w:rsidR="003E7B4C" w:rsidRPr="003E7B4C">
        <w:rPr>
          <w:rFonts w:cs="Arial"/>
          <w:b/>
        </w:rPr>
        <w:t>opleidingsfiche</w:t>
      </w:r>
      <w:r w:rsidR="00D7546D">
        <w:rPr>
          <w:rFonts w:cs="Arial"/>
          <w:b/>
        </w:rPr>
        <w:t>s</w:t>
      </w:r>
      <w:r w:rsidR="003E7B4C" w:rsidRPr="003E7B4C">
        <w:rPr>
          <w:rFonts w:cs="Arial"/>
          <w:b/>
        </w:rPr>
        <w:t xml:space="preserve"> </w:t>
      </w:r>
    </w:p>
    <w:p w:rsidR="00D7546D" w:rsidRDefault="00D7546D" w:rsidP="000F5344">
      <w:pPr>
        <w:spacing w:after="240" w:line="240" w:lineRule="auto"/>
        <w:ind w:left="2693" w:hanging="2693"/>
        <w:rPr>
          <w:rFonts w:cs="Arial"/>
          <w:b/>
        </w:rPr>
      </w:pPr>
      <w:r>
        <w:rPr>
          <w:rFonts w:cs="Arial"/>
          <w:b/>
        </w:rPr>
        <w:tab/>
        <w:t>- Curriculum Vitae van de spreker(s)/lesgever(s)</w:t>
      </w:r>
    </w:p>
    <w:p w:rsidR="00496748" w:rsidRPr="00B0436A" w:rsidRDefault="00496748" w:rsidP="0049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u w:val="single"/>
        </w:rPr>
      </w:pPr>
      <w:r w:rsidRPr="00B0436A">
        <w:rPr>
          <w:rFonts w:cs="Arial"/>
          <w:b/>
          <w:u w:val="single"/>
        </w:rPr>
        <w:t>De aanvragen dienen elektronisch naar het volgend adres te worden gestuurd</w:t>
      </w:r>
      <w:r w:rsidRPr="00B0436A">
        <w:rPr>
          <w:rFonts w:cs="Arial"/>
          <w:b/>
        </w:rPr>
        <w:t>:</w:t>
      </w:r>
    </w:p>
    <w:p w:rsidR="00496748" w:rsidRPr="00F46FA4" w:rsidRDefault="001F0710" w:rsidP="00496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</w:rPr>
      </w:pPr>
      <w:bookmarkStart w:id="1" w:name="_GoBack"/>
      <w:bookmarkEnd w:id="1"/>
      <w:proofErr w:type="gramStart"/>
      <w:r w:rsidRPr="00A807C8">
        <w:rPr>
          <w:rFonts w:cs="Arial"/>
          <w:b/>
        </w:rPr>
        <w:t>cabrio</w:t>
      </w:r>
      <w:r w:rsidR="00496748" w:rsidRPr="00A807C8">
        <w:rPr>
          <w:rFonts w:cs="Arial"/>
          <w:b/>
        </w:rPr>
        <w:t>@</w:t>
      </w:r>
      <w:r w:rsidR="00496748" w:rsidRPr="00B0436A">
        <w:rPr>
          <w:rFonts w:cs="Arial"/>
          <w:b/>
        </w:rPr>
        <w:t>fsma.be</w:t>
      </w:r>
      <w:proofErr w:type="gramEnd"/>
    </w:p>
    <w:p w:rsidR="00944C11" w:rsidRDefault="00944C11" w:rsidP="00B16016">
      <w:pPr>
        <w:pStyle w:val="BodyText2"/>
      </w:pPr>
    </w:p>
    <w:sectPr w:rsidR="00944C11" w:rsidSect="0063601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CE9" w:rsidRDefault="005E5CE9" w:rsidP="00882CD2">
      <w:pPr>
        <w:spacing w:after="0" w:line="240" w:lineRule="auto"/>
      </w:pPr>
      <w:r>
        <w:separator/>
      </w:r>
    </w:p>
  </w:endnote>
  <w:endnote w:type="continuationSeparator" w:id="0">
    <w:p w:rsidR="005E5CE9" w:rsidRDefault="005E5CE9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30B" w:rsidRPr="00636014" w:rsidRDefault="00F7030B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30B" w:rsidRPr="00AF7885" w:rsidRDefault="00F7030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</w:t>
    </w:r>
    <w:r w:rsidR="001F0710">
      <w:rPr>
        <w:rFonts w:ascii="Gotham Rounded Book" w:hAnsi="Gotham Rounded Book"/>
        <w:sz w:val="14"/>
        <w:szCs w:val="14"/>
      </w:rPr>
      <w:t xml:space="preserve">             </w:t>
    </w:r>
    <w:r w:rsidRPr="00A807C8">
      <w:rPr>
        <w:rFonts w:ascii="Gotham Rounded Book" w:hAnsi="Gotham Rounded Book"/>
        <w:sz w:val="14"/>
        <w:szCs w:val="14"/>
      </w:rPr>
      <w:t xml:space="preserve">T </w:t>
    </w:r>
    <w:bookmarkStart w:id="5" w:name="bkmPhoneService"/>
    <w:bookmarkEnd w:id="5"/>
    <w:r w:rsidRPr="00A807C8">
      <w:rPr>
        <w:rFonts w:ascii="Gotham Rounded Book" w:hAnsi="Gotham Rounded Book"/>
        <w:sz w:val="14"/>
        <w:szCs w:val="14"/>
      </w:rPr>
      <w:t>+32 2 220 5</w:t>
    </w:r>
    <w:r w:rsidR="006A7D6F" w:rsidRPr="00A807C8">
      <w:rPr>
        <w:rFonts w:ascii="Gotham Rounded Book" w:hAnsi="Gotham Rounded Book"/>
        <w:sz w:val="14"/>
        <w:szCs w:val="14"/>
      </w:rPr>
      <w:t>1 20</w:t>
    </w:r>
    <w:r w:rsidRPr="00AF7885">
      <w:rPr>
        <w:rFonts w:ascii="Gotham Rounded Book" w:hAnsi="Gotham Rounded Book"/>
        <w:sz w:val="14"/>
        <w:szCs w:val="14"/>
      </w:rPr>
      <w:tab/>
    </w:r>
    <w:r w:rsidR="001F0710">
      <w:rPr>
        <w:rFonts w:ascii="Gotham Rounded Book" w:hAnsi="Gotham Rounded Book"/>
        <w:sz w:val="14"/>
        <w:szCs w:val="14"/>
      </w:rPr>
      <w:t xml:space="preserve">                         </w:t>
    </w:r>
    <w:proofErr w:type="gramStart"/>
    <w:r w:rsidR="001F0710">
      <w:rPr>
        <w:rFonts w:ascii="Gotham Rounded Book" w:hAnsi="Gotham Rounded Book"/>
        <w:sz w:val="14"/>
        <w:szCs w:val="14"/>
      </w:rPr>
      <w:t xml:space="preserve">  </w:t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proofErr w:type="gramEnd"/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CE9" w:rsidRDefault="005E5CE9" w:rsidP="00882CD2">
      <w:pPr>
        <w:spacing w:after="0" w:line="240" w:lineRule="auto"/>
      </w:pPr>
      <w:r>
        <w:separator/>
      </w:r>
    </w:p>
  </w:footnote>
  <w:footnote w:type="continuationSeparator" w:id="0">
    <w:p w:rsidR="005E5CE9" w:rsidRDefault="005E5CE9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30B" w:rsidRPr="00022F1B" w:rsidRDefault="00F7030B" w:rsidP="00120E19">
    <w:pPr>
      <w:pStyle w:val="Header"/>
      <w:tabs>
        <w:tab w:val="clear" w:pos="4513"/>
        <w:tab w:val="clear" w:pos="9026"/>
        <w:tab w:val="left" w:pos="4815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2" w:name="bkmName2"/>
    <w:bookmarkEnd w:id="2"/>
    <w:r w:rsidR="00120E19">
      <w:rPr>
        <w:sz w:val="14"/>
        <w:szCs w:val="14"/>
      </w:rPr>
      <w:tab/>
    </w:r>
  </w:p>
  <w:p w:rsidR="00F7030B" w:rsidRPr="00A60EE1" w:rsidRDefault="00F7030B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A807C8">
      <w:rPr>
        <w:b/>
        <w:noProof/>
        <w:sz w:val="14"/>
        <w:szCs w:val="14"/>
      </w:rPr>
      <w:t>3</w:t>
    </w:r>
    <w:r w:rsidRPr="00930E51">
      <w:rPr>
        <w:b/>
        <w:sz w:val="14"/>
        <w:szCs w:val="14"/>
      </w:rPr>
      <w:fldChar w:fldCharType="end"/>
    </w:r>
    <w:r>
      <w:rPr>
        <w:b/>
        <w:sz w:val="14"/>
        <w:szCs w:val="14"/>
      </w:rPr>
      <w:t>/</w:t>
    </w:r>
    <w:r w:rsidR="00A807C8">
      <w:fldChar w:fldCharType="begin"/>
    </w:r>
    <w:r w:rsidR="00A807C8">
      <w:instrText xml:space="preserve"> NUMPAGES   \* MERGEFORMAT </w:instrText>
    </w:r>
    <w:r w:rsidR="00A807C8">
      <w:fldChar w:fldCharType="separate"/>
    </w:r>
    <w:r w:rsidR="00A807C8" w:rsidRPr="00A807C8">
      <w:rPr>
        <w:b/>
        <w:noProof/>
        <w:sz w:val="14"/>
        <w:szCs w:val="14"/>
      </w:rPr>
      <w:t>4</w:t>
    </w:r>
    <w:r w:rsidR="00A807C8">
      <w:rPr>
        <w:b/>
        <w:noProof/>
        <w:sz w:val="14"/>
        <w:szCs w:val="14"/>
      </w:rPr>
      <w:fldChar w:fldCharType="end"/>
    </w:r>
    <w:r>
      <w:rPr>
        <w:sz w:val="14"/>
        <w:szCs w:val="14"/>
      </w:rPr>
      <w:t xml:space="preserve"> </w:t>
    </w:r>
    <w:r w:rsidRPr="00930E51">
      <w:rPr>
        <w:b/>
        <w:color w:val="BBCC00" w:themeColor="accent3"/>
        <w:sz w:val="14"/>
        <w:szCs w:val="14"/>
      </w:rPr>
      <w:t>/</w:t>
    </w:r>
    <w:bookmarkStart w:id="3" w:name="bkmOurReference2"/>
    <w:bookmarkEnd w:id="3"/>
    <w:r>
      <w:rPr>
        <w:sz w:val="14"/>
        <w:szCs w:val="14"/>
      </w:rPr>
      <w:t xml:space="preserve"> </w:t>
    </w:r>
    <w:sdt>
      <w:sdtPr>
        <w:rPr>
          <w:sz w:val="14"/>
          <w:szCs w:val="14"/>
          <w:lang w:val="en-US"/>
        </w:rPr>
        <w:alias w:val="Subject"/>
        <w:id w:val="440497282"/>
        <w:placeholder>
          <w:docPart w:val="7EF553AA70D1411BB5E934B0720DCE6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B1205">
          <w:rPr>
            <w:sz w:val="14"/>
            <w:szCs w:val="14"/>
          </w:rPr>
          <w:t>Mededeling FSMA_2015_11-01</w:t>
        </w:r>
      </w:sdtContent>
    </w:sdt>
    <w:r w:rsidRPr="009653AD">
      <w:rPr>
        <w:sz w:val="14"/>
        <w:szCs w:val="14"/>
        <w:lang w:val="af-ZA"/>
      </w:rPr>
      <w:t xml:space="preserve"> dd.</w:t>
    </w:r>
    <w:r w:rsidR="000A1100">
      <w:rPr>
        <w:sz w:val="14"/>
        <w:szCs w:val="14"/>
        <w:lang w:val="af-ZA"/>
      </w:rPr>
      <w:t xml:space="preserve"> </w:t>
    </w:r>
    <w:r w:rsidR="000A1100">
      <w:rPr>
        <w:sz w:val="14"/>
        <w:szCs w:val="14"/>
        <w:lang w:val="af-ZA"/>
      </w:rPr>
      <w:fldChar w:fldCharType="begin"/>
    </w:r>
    <w:r w:rsidR="000A1100">
      <w:rPr>
        <w:sz w:val="14"/>
        <w:szCs w:val="14"/>
        <w:lang w:val="af-ZA"/>
      </w:rPr>
      <w:instrText xml:space="preserve"> REF  bkmDate  \* MERGEFORMAT </w:instrText>
    </w:r>
    <w:r w:rsidR="000A1100">
      <w:rPr>
        <w:sz w:val="14"/>
        <w:szCs w:val="14"/>
        <w:lang w:val="af-ZA"/>
      </w:rPr>
      <w:fldChar w:fldCharType="separate"/>
    </w:r>
    <w:sdt>
      <w:sdtPr>
        <w:rPr>
          <w:sz w:val="14"/>
          <w:szCs w:val="14"/>
        </w:rPr>
        <w:id w:val="-1480915405"/>
        <w:placeholder>
          <w:docPart w:val="D391B05D2144439BA949E69D7D5BDD7D"/>
        </w:placeholder>
        <w:date w:fullDate="2015-08-25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25351D">
          <w:rPr>
            <w:sz w:val="14"/>
            <w:szCs w:val="14"/>
          </w:rPr>
          <w:t>25/08/2015</w:t>
        </w:r>
      </w:sdtContent>
    </w:sdt>
    <w:r w:rsidR="000A1100">
      <w:rPr>
        <w:sz w:val="14"/>
        <w:szCs w:val="14"/>
        <w:lang w:val="af-ZA"/>
      </w:rPr>
      <w:fldChar w:fldCharType="end"/>
    </w:r>
    <w:r>
      <w:rPr>
        <w:sz w:val="14"/>
        <w:szCs w:val="14"/>
      </w:rPr>
      <w:tab/>
    </w:r>
    <w:bookmarkStart w:id="4" w:name="bkmTitle2"/>
    <w:bookmarkEnd w:id="4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30B" w:rsidRDefault="00F7030B" w:rsidP="00222C7D">
    <w:pPr>
      <w:pStyle w:val="Header"/>
      <w:tabs>
        <w:tab w:val="clear" w:pos="4513"/>
        <w:tab w:val="clear" w:pos="9026"/>
        <w:tab w:val="right" w:pos="9014"/>
      </w:tabs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2C7D">
      <w:tab/>
    </w:r>
  </w:p>
  <w:p w:rsidR="00222C7D" w:rsidRPr="00222C7D" w:rsidRDefault="00222C7D" w:rsidP="00222C7D">
    <w:pPr>
      <w:pStyle w:val="Header"/>
      <w:tabs>
        <w:tab w:val="clear" w:pos="4513"/>
        <w:tab w:val="clear" w:pos="9026"/>
        <w:tab w:val="right" w:pos="9014"/>
      </w:tabs>
      <w:spacing w:before="120"/>
    </w:pPr>
    <w:r w:rsidRPr="00222C7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1445F"/>
    <w:multiLevelType w:val="hybridMultilevel"/>
    <w:tmpl w:val="48AC45A6"/>
    <w:lvl w:ilvl="0" w:tplc="5AF8491C">
      <w:numFmt w:val="bullet"/>
      <w:lvlText w:val="-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58CD7CCD"/>
    <w:multiLevelType w:val="hybridMultilevel"/>
    <w:tmpl w:val="175A26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E3678"/>
    <w:multiLevelType w:val="hybridMultilevel"/>
    <w:tmpl w:val="2BF226F8"/>
    <w:lvl w:ilvl="0" w:tplc="5AF8491C">
      <w:numFmt w:val="bullet"/>
      <w:lvlText w:val="-"/>
      <w:lvlJc w:val="left"/>
      <w:pPr>
        <w:ind w:left="1130" w:hanging="705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83"/>
    <w:rsid w:val="00022F1B"/>
    <w:rsid w:val="0003015F"/>
    <w:rsid w:val="00042475"/>
    <w:rsid w:val="0007146D"/>
    <w:rsid w:val="00072109"/>
    <w:rsid w:val="00083008"/>
    <w:rsid w:val="00091210"/>
    <w:rsid w:val="00095003"/>
    <w:rsid w:val="000A1100"/>
    <w:rsid w:val="000B3AFF"/>
    <w:rsid w:val="000B4062"/>
    <w:rsid w:val="000D27D8"/>
    <w:rsid w:val="000D2CAA"/>
    <w:rsid w:val="000E32EA"/>
    <w:rsid w:val="000F5344"/>
    <w:rsid w:val="000F6E4C"/>
    <w:rsid w:val="001024AE"/>
    <w:rsid w:val="0010797A"/>
    <w:rsid w:val="001114D2"/>
    <w:rsid w:val="00115592"/>
    <w:rsid w:val="00120E19"/>
    <w:rsid w:val="001238DC"/>
    <w:rsid w:val="00123B9B"/>
    <w:rsid w:val="00126171"/>
    <w:rsid w:val="00133138"/>
    <w:rsid w:val="00135753"/>
    <w:rsid w:val="00137BDF"/>
    <w:rsid w:val="00142A64"/>
    <w:rsid w:val="001777F7"/>
    <w:rsid w:val="00183748"/>
    <w:rsid w:val="0019252C"/>
    <w:rsid w:val="00196400"/>
    <w:rsid w:val="001A0F7B"/>
    <w:rsid w:val="001B5108"/>
    <w:rsid w:val="001C7628"/>
    <w:rsid w:val="001D3324"/>
    <w:rsid w:val="001E78EB"/>
    <w:rsid w:val="001F0710"/>
    <w:rsid w:val="001F3481"/>
    <w:rsid w:val="0021658D"/>
    <w:rsid w:val="00222C7D"/>
    <w:rsid w:val="00225D78"/>
    <w:rsid w:val="002368EB"/>
    <w:rsid w:val="00241458"/>
    <w:rsid w:val="00246D73"/>
    <w:rsid w:val="0025351D"/>
    <w:rsid w:val="0026408C"/>
    <w:rsid w:val="002772F1"/>
    <w:rsid w:val="00294242"/>
    <w:rsid w:val="00295FC3"/>
    <w:rsid w:val="002A4B22"/>
    <w:rsid w:val="002A6267"/>
    <w:rsid w:val="002B0AE5"/>
    <w:rsid w:val="002B5070"/>
    <w:rsid w:val="002C5147"/>
    <w:rsid w:val="002C6329"/>
    <w:rsid w:val="002E4873"/>
    <w:rsid w:val="002F4E26"/>
    <w:rsid w:val="00302E5A"/>
    <w:rsid w:val="0030363D"/>
    <w:rsid w:val="00327D6A"/>
    <w:rsid w:val="00330BF0"/>
    <w:rsid w:val="00335E47"/>
    <w:rsid w:val="00337F0C"/>
    <w:rsid w:val="003447B9"/>
    <w:rsid w:val="003554C9"/>
    <w:rsid w:val="00362057"/>
    <w:rsid w:val="00383FDC"/>
    <w:rsid w:val="00384F42"/>
    <w:rsid w:val="003902FA"/>
    <w:rsid w:val="003A00D0"/>
    <w:rsid w:val="003A04E7"/>
    <w:rsid w:val="003A4C79"/>
    <w:rsid w:val="003D04CE"/>
    <w:rsid w:val="003E7B4C"/>
    <w:rsid w:val="003F4914"/>
    <w:rsid w:val="00403663"/>
    <w:rsid w:val="00412C74"/>
    <w:rsid w:val="00413C46"/>
    <w:rsid w:val="00414650"/>
    <w:rsid w:val="004152FA"/>
    <w:rsid w:val="0043279B"/>
    <w:rsid w:val="00437A14"/>
    <w:rsid w:val="0049090F"/>
    <w:rsid w:val="00495DFB"/>
    <w:rsid w:val="00496748"/>
    <w:rsid w:val="004D526C"/>
    <w:rsid w:val="004E26F4"/>
    <w:rsid w:val="004E3C43"/>
    <w:rsid w:val="004E3FE0"/>
    <w:rsid w:val="00521207"/>
    <w:rsid w:val="0054674E"/>
    <w:rsid w:val="00552EDC"/>
    <w:rsid w:val="00553DC9"/>
    <w:rsid w:val="00567742"/>
    <w:rsid w:val="00575689"/>
    <w:rsid w:val="00581B78"/>
    <w:rsid w:val="005824AA"/>
    <w:rsid w:val="00586546"/>
    <w:rsid w:val="00593F2A"/>
    <w:rsid w:val="005A1A36"/>
    <w:rsid w:val="005A4A07"/>
    <w:rsid w:val="005B10E2"/>
    <w:rsid w:val="005B148A"/>
    <w:rsid w:val="005C151E"/>
    <w:rsid w:val="005C7355"/>
    <w:rsid w:val="005E5CE9"/>
    <w:rsid w:val="005F38DD"/>
    <w:rsid w:val="005F789A"/>
    <w:rsid w:val="0060097B"/>
    <w:rsid w:val="00636014"/>
    <w:rsid w:val="00643E9F"/>
    <w:rsid w:val="00647F08"/>
    <w:rsid w:val="00650D96"/>
    <w:rsid w:val="00653354"/>
    <w:rsid w:val="006634DC"/>
    <w:rsid w:val="006752B1"/>
    <w:rsid w:val="00675CD6"/>
    <w:rsid w:val="006907B2"/>
    <w:rsid w:val="00691CF3"/>
    <w:rsid w:val="006932C9"/>
    <w:rsid w:val="00697070"/>
    <w:rsid w:val="00697E69"/>
    <w:rsid w:val="006A7D6F"/>
    <w:rsid w:val="006B6A39"/>
    <w:rsid w:val="006B6AE1"/>
    <w:rsid w:val="006C79D9"/>
    <w:rsid w:val="006D4529"/>
    <w:rsid w:val="006F0866"/>
    <w:rsid w:val="007077E5"/>
    <w:rsid w:val="00707E24"/>
    <w:rsid w:val="0073513A"/>
    <w:rsid w:val="0074255C"/>
    <w:rsid w:val="00752B7C"/>
    <w:rsid w:val="00753B46"/>
    <w:rsid w:val="00764B13"/>
    <w:rsid w:val="00766A3E"/>
    <w:rsid w:val="0077431A"/>
    <w:rsid w:val="007A4C48"/>
    <w:rsid w:val="007B4B6A"/>
    <w:rsid w:val="007B7678"/>
    <w:rsid w:val="007C0735"/>
    <w:rsid w:val="007C4FD2"/>
    <w:rsid w:val="007F23DC"/>
    <w:rsid w:val="007F3321"/>
    <w:rsid w:val="008034CA"/>
    <w:rsid w:val="00821C4C"/>
    <w:rsid w:val="00823BC5"/>
    <w:rsid w:val="00830AED"/>
    <w:rsid w:val="00833A3F"/>
    <w:rsid w:val="00833B67"/>
    <w:rsid w:val="00845B23"/>
    <w:rsid w:val="00846214"/>
    <w:rsid w:val="008561E9"/>
    <w:rsid w:val="008721EE"/>
    <w:rsid w:val="0087544B"/>
    <w:rsid w:val="008821B1"/>
    <w:rsid w:val="00882CD2"/>
    <w:rsid w:val="008932FA"/>
    <w:rsid w:val="00893729"/>
    <w:rsid w:val="008A2E45"/>
    <w:rsid w:val="008B0C52"/>
    <w:rsid w:val="008C23FC"/>
    <w:rsid w:val="008D0DAF"/>
    <w:rsid w:val="008E146E"/>
    <w:rsid w:val="008E51DB"/>
    <w:rsid w:val="008F2635"/>
    <w:rsid w:val="008F668A"/>
    <w:rsid w:val="009007A4"/>
    <w:rsid w:val="009008C7"/>
    <w:rsid w:val="00905F28"/>
    <w:rsid w:val="00906825"/>
    <w:rsid w:val="00907C69"/>
    <w:rsid w:val="00917123"/>
    <w:rsid w:val="00930E51"/>
    <w:rsid w:val="00944C11"/>
    <w:rsid w:val="00950C2E"/>
    <w:rsid w:val="0095324E"/>
    <w:rsid w:val="0096233D"/>
    <w:rsid w:val="0096387C"/>
    <w:rsid w:val="009653AD"/>
    <w:rsid w:val="009703B2"/>
    <w:rsid w:val="00973A79"/>
    <w:rsid w:val="009836C2"/>
    <w:rsid w:val="009849C5"/>
    <w:rsid w:val="009A4F67"/>
    <w:rsid w:val="009A7003"/>
    <w:rsid w:val="009B12E0"/>
    <w:rsid w:val="009C44B7"/>
    <w:rsid w:val="009C69B2"/>
    <w:rsid w:val="009E25C5"/>
    <w:rsid w:val="009E3630"/>
    <w:rsid w:val="009E4CAD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7540F"/>
    <w:rsid w:val="00A807C8"/>
    <w:rsid w:val="00A80AC8"/>
    <w:rsid w:val="00A87119"/>
    <w:rsid w:val="00A90883"/>
    <w:rsid w:val="00A91322"/>
    <w:rsid w:val="00AF2798"/>
    <w:rsid w:val="00AF7885"/>
    <w:rsid w:val="00B0436A"/>
    <w:rsid w:val="00B0465B"/>
    <w:rsid w:val="00B16016"/>
    <w:rsid w:val="00B21EC8"/>
    <w:rsid w:val="00B24C4B"/>
    <w:rsid w:val="00B50EFE"/>
    <w:rsid w:val="00B53556"/>
    <w:rsid w:val="00B80898"/>
    <w:rsid w:val="00B83FD3"/>
    <w:rsid w:val="00BA1666"/>
    <w:rsid w:val="00BA2C57"/>
    <w:rsid w:val="00BB0432"/>
    <w:rsid w:val="00BB1205"/>
    <w:rsid w:val="00BB2AB9"/>
    <w:rsid w:val="00BC43EE"/>
    <w:rsid w:val="00BC54F9"/>
    <w:rsid w:val="00BC67B2"/>
    <w:rsid w:val="00BD0041"/>
    <w:rsid w:val="00BE01F0"/>
    <w:rsid w:val="00BF39A3"/>
    <w:rsid w:val="00BF6060"/>
    <w:rsid w:val="00C11AC1"/>
    <w:rsid w:val="00C12221"/>
    <w:rsid w:val="00C32D41"/>
    <w:rsid w:val="00C3468E"/>
    <w:rsid w:val="00C52236"/>
    <w:rsid w:val="00C55A37"/>
    <w:rsid w:val="00C86AE2"/>
    <w:rsid w:val="00C93092"/>
    <w:rsid w:val="00CE13CC"/>
    <w:rsid w:val="00CF335A"/>
    <w:rsid w:val="00CF66C7"/>
    <w:rsid w:val="00D03C24"/>
    <w:rsid w:val="00D16121"/>
    <w:rsid w:val="00D2686D"/>
    <w:rsid w:val="00D34AE4"/>
    <w:rsid w:val="00D37039"/>
    <w:rsid w:val="00D42B56"/>
    <w:rsid w:val="00D450B0"/>
    <w:rsid w:val="00D56856"/>
    <w:rsid w:val="00D62AAE"/>
    <w:rsid w:val="00D70F14"/>
    <w:rsid w:val="00D72CDA"/>
    <w:rsid w:val="00D753F3"/>
    <w:rsid w:val="00D7546D"/>
    <w:rsid w:val="00D81C58"/>
    <w:rsid w:val="00D87DF7"/>
    <w:rsid w:val="00D904D3"/>
    <w:rsid w:val="00D9781C"/>
    <w:rsid w:val="00DA7647"/>
    <w:rsid w:val="00DC1837"/>
    <w:rsid w:val="00E16BBF"/>
    <w:rsid w:val="00E208CF"/>
    <w:rsid w:val="00E26E55"/>
    <w:rsid w:val="00E4189D"/>
    <w:rsid w:val="00E50BC6"/>
    <w:rsid w:val="00E67E0C"/>
    <w:rsid w:val="00E7168E"/>
    <w:rsid w:val="00E755A8"/>
    <w:rsid w:val="00E948D2"/>
    <w:rsid w:val="00E95EF4"/>
    <w:rsid w:val="00E978CB"/>
    <w:rsid w:val="00E97CA7"/>
    <w:rsid w:val="00ED6D95"/>
    <w:rsid w:val="00EE6E45"/>
    <w:rsid w:val="00EE7809"/>
    <w:rsid w:val="00EF46B9"/>
    <w:rsid w:val="00F13BF1"/>
    <w:rsid w:val="00F13C7A"/>
    <w:rsid w:val="00F17728"/>
    <w:rsid w:val="00F424C0"/>
    <w:rsid w:val="00F42794"/>
    <w:rsid w:val="00F46B20"/>
    <w:rsid w:val="00F5481B"/>
    <w:rsid w:val="00F54DCB"/>
    <w:rsid w:val="00F56ACF"/>
    <w:rsid w:val="00F6257F"/>
    <w:rsid w:val="00F65141"/>
    <w:rsid w:val="00F7030B"/>
    <w:rsid w:val="00F75DE6"/>
    <w:rsid w:val="00F80A58"/>
    <w:rsid w:val="00F8546A"/>
    <w:rsid w:val="00F87C0F"/>
    <w:rsid w:val="00F9569B"/>
    <w:rsid w:val="00FB417B"/>
    <w:rsid w:val="00FB76E3"/>
    <w:rsid w:val="00FD3914"/>
    <w:rsid w:val="00FD7D0D"/>
    <w:rsid w:val="00FE1DBE"/>
    <w:rsid w:val="00FE5289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,"/>
  <w15:docId w15:val="{CF8385B9-46DB-4646-9391-C8EB57A5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ListParagraph">
    <w:name w:val="List Paragraph"/>
    <w:basedOn w:val="Normal"/>
    <w:uiPriority w:val="34"/>
    <w:qFormat/>
    <w:rsid w:val="008721EE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artikel">
    <w:name w:val="artikel"/>
    <w:basedOn w:val="Normal"/>
    <w:qFormat/>
    <w:rsid w:val="008721EE"/>
    <w:pPr>
      <w:autoSpaceDE w:val="0"/>
      <w:autoSpaceDN w:val="0"/>
      <w:adjustRightInd w:val="0"/>
      <w:spacing w:after="0" w:line="240" w:lineRule="auto"/>
      <w:jc w:val="both"/>
      <w:outlineLvl w:val="0"/>
    </w:pPr>
    <w:rPr>
      <w:rFonts w:ascii="Calibri" w:eastAsia="Times New Roman" w:hAnsi="Calibri" w:cs="TimesNewRomanPSMT"/>
      <w:b/>
      <w:sz w:val="28"/>
      <w:szCs w:val="28"/>
      <w:lang w:val="nl-NL" w:eastAsia="nl-NL"/>
    </w:rPr>
  </w:style>
  <w:style w:type="paragraph" w:customStyle="1" w:styleId="-">
    <w:name w:val="-"/>
    <w:basedOn w:val="ListParagraph"/>
    <w:qFormat/>
    <w:rsid w:val="008721EE"/>
    <w:pPr>
      <w:autoSpaceDE w:val="0"/>
      <w:autoSpaceDN w:val="0"/>
      <w:adjustRightInd w:val="0"/>
      <w:snapToGrid w:val="0"/>
      <w:ind w:left="709" w:hanging="284"/>
      <w:contextualSpacing w:val="0"/>
      <w:jc w:val="both"/>
    </w:pPr>
    <w:rPr>
      <w:rFonts w:ascii="Calibri" w:hAnsi="Calibri"/>
      <w:sz w:val="22"/>
      <w:lang w:val="fr-FR"/>
    </w:rPr>
  </w:style>
  <w:style w:type="paragraph" w:customStyle="1" w:styleId="1">
    <w:name w:val="1"/>
    <w:basedOn w:val="Normal"/>
    <w:qFormat/>
    <w:rsid w:val="008721EE"/>
    <w:pPr>
      <w:spacing w:after="0" w:line="240" w:lineRule="auto"/>
      <w:ind w:left="426" w:hanging="426"/>
    </w:pPr>
    <w:rPr>
      <w:rFonts w:ascii="Arial" w:eastAsia="Times New Roman" w:hAnsi="Arial" w:cs="Arial"/>
      <w:b/>
      <w:lang w:val="nl-NL"/>
    </w:rPr>
  </w:style>
  <w:style w:type="paragraph" w:styleId="BodyText">
    <w:name w:val="Body Text"/>
    <w:basedOn w:val="Normal"/>
    <w:link w:val="BodyTextChar"/>
    <w:uiPriority w:val="99"/>
    <w:unhideWhenUsed/>
    <w:rsid w:val="00F7030B"/>
    <w:pPr>
      <w:jc w:val="both"/>
    </w:pPr>
    <w:rPr>
      <w:lang w:val="nl-NL"/>
    </w:rPr>
  </w:style>
  <w:style w:type="character" w:customStyle="1" w:styleId="BodyTextChar">
    <w:name w:val="Body Text Char"/>
    <w:basedOn w:val="DefaultParagraphFont"/>
    <w:link w:val="BodyText"/>
    <w:uiPriority w:val="99"/>
    <w:rsid w:val="00F7030B"/>
  </w:style>
  <w:style w:type="paragraph" w:styleId="BodyText2">
    <w:name w:val="Body Text 2"/>
    <w:basedOn w:val="Normal"/>
    <w:link w:val="BodyText2Char"/>
    <w:uiPriority w:val="99"/>
    <w:unhideWhenUsed/>
    <w:rsid w:val="00B1601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</w:pPr>
    <w:rPr>
      <w:rFonts w:cs="Arial"/>
      <w:b/>
    </w:rPr>
  </w:style>
  <w:style w:type="character" w:customStyle="1" w:styleId="BodyText2Char">
    <w:name w:val="Body Text 2 Char"/>
    <w:basedOn w:val="DefaultParagraphFont"/>
    <w:link w:val="BodyText2"/>
    <w:uiPriority w:val="99"/>
    <w:rsid w:val="00B16016"/>
    <w:rPr>
      <w:rFonts w:cs="Arial"/>
      <w:b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55CC4FE4264598AEF0F368FE93E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129E9-F0ED-47A2-A4BA-7A4385D7E5EB}"/>
      </w:docPartPr>
      <w:docPartBody>
        <w:p w:rsidR="00193865" w:rsidRDefault="00E45AB2">
          <w:pPr>
            <w:pStyle w:val="1355CC4FE4264598AEF0F368FE93EA1E"/>
          </w:pPr>
          <w:r w:rsidRPr="00A11C81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E2B0701C696F4CD49804442189CD2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8E842-DD23-4BB6-97D0-4DD8966466CC}"/>
      </w:docPartPr>
      <w:docPartBody>
        <w:p w:rsidR="00193865" w:rsidRDefault="00E45AB2">
          <w:pPr>
            <w:pStyle w:val="E2B0701C696F4CD49804442189CD24AE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ADCA38B3AAC8452780C3006529ED1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44FF6-90B5-4BE2-859D-57F8C7BF626C}"/>
      </w:docPartPr>
      <w:docPartBody>
        <w:p w:rsidR="00193865" w:rsidRDefault="00E45AB2">
          <w:pPr>
            <w:pStyle w:val="ADCA38B3AAC8452780C3006529ED1C52"/>
          </w:pPr>
          <w:r w:rsidRPr="00917123">
            <w:rPr>
              <w:rStyle w:val="PlaceholderText"/>
              <w:rFonts w:cs="Arial"/>
              <w:szCs w:val="20"/>
            </w:rPr>
            <w:t>Click here to enter the application field.</w:t>
          </w:r>
        </w:p>
      </w:docPartBody>
    </w:docPart>
    <w:docPart>
      <w:docPartPr>
        <w:name w:val="7EF553AA70D1411BB5E934B0720DC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9C929-46B2-47D8-AFBF-8DCE32B35D8B}"/>
      </w:docPartPr>
      <w:docPartBody>
        <w:p w:rsidR="00193865" w:rsidRDefault="00E45AB2">
          <w:pPr>
            <w:pStyle w:val="7EF553AA70D1411BB5E934B0720DCE61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276A04EDF8314AA29037A99403247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97F86-D130-43E2-9980-0A308AE96795}"/>
      </w:docPartPr>
      <w:docPartBody>
        <w:p w:rsidR="00193865" w:rsidRDefault="00E45AB2">
          <w:pPr>
            <w:pStyle w:val="276A04EDF8314AA29037A99403247C78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  <w:docPart>
      <w:docPartPr>
        <w:name w:val="4D1264DA8D834DA9B722CC94FDF69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03105-9AEB-4C8B-AE2A-59E5A767FFA5}"/>
      </w:docPartPr>
      <w:docPartBody>
        <w:p w:rsidR="00526F8B" w:rsidRDefault="00646536" w:rsidP="00646536">
          <w:pPr>
            <w:pStyle w:val="4D1264DA8D834DA9B722CC94FDF69B87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D391B05D2144439BA949E69D7D5BD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16A39-3324-40AB-86C8-CEBD5E581B3B}"/>
      </w:docPartPr>
      <w:docPartBody>
        <w:p w:rsidR="002E6935" w:rsidRDefault="00526F8B" w:rsidP="00526F8B">
          <w:pPr>
            <w:pStyle w:val="D391B05D2144439BA949E69D7D5BDD7D"/>
          </w:pPr>
          <w:r w:rsidRPr="0043614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45AB2"/>
    <w:rsid w:val="0016411A"/>
    <w:rsid w:val="00174CF3"/>
    <w:rsid w:val="00193865"/>
    <w:rsid w:val="001D78A8"/>
    <w:rsid w:val="0028527E"/>
    <w:rsid w:val="002A0BF8"/>
    <w:rsid w:val="002E6935"/>
    <w:rsid w:val="003E75E1"/>
    <w:rsid w:val="00526A22"/>
    <w:rsid w:val="00526F8B"/>
    <w:rsid w:val="005F2009"/>
    <w:rsid w:val="00646536"/>
    <w:rsid w:val="00697F28"/>
    <w:rsid w:val="006F0DE6"/>
    <w:rsid w:val="007A3B19"/>
    <w:rsid w:val="00826C1D"/>
    <w:rsid w:val="008502FB"/>
    <w:rsid w:val="00861E74"/>
    <w:rsid w:val="00A10E9E"/>
    <w:rsid w:val="00A2777B"/>
    <w:rsid w:val="00A45B8E"/>
    <w:rsid w:val="00A67CB7"/>
    <w:rsid w:val="00AA2A34"/>
    <w:rsid w:val="00CD00DA"/>
    <w:rsid w:val="00D153F7"/>
    <w:rsid w:val="00D74023"/>
    <w:rsid w:val="00DF0071"/>
    <w:rsid w:val="00E15F09"/>
    <w:rsid w:val="00E375A2"/>
    <w:rsid w:val="00E45AB2"/>
    <w:rsid w:val="00FD0631"/>
    <w:rsid w:val="00FE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F8B"/>
    <w:rPr>
      <w:color w:val="808080"/>
    </w:rPr>
  </w:style>
  <w:style w:type="paragraph" w:customStyle="1" w:styleId="1355CC4FE4264598AEF0F368FE93EA1E">
    <w:name w:val="1355CC4FE4264598AEF0F368FE93EA1E"/>
    <w:rsid w:val="00193865"/>
  </w:style>
  <w:style w:type="paragraph" w:customStyle="1" w:styleId="D885D2F1AE5A4B7AAA8C97C4D49E4CC2">
    <w:name w:val="D885D2F1AE5A4B7AAA8C97C4D49E4CC2"/>
    <w:rsid w:val="00193865"/>
  </w:style>
  <w:style w:type="paragraph" w:customStyle="1" w:styleId="E2B0701C696F4CD49804442189CD24AE">
    <w:name w:val="E2B0701C696F4CD49804442189CD24AE"/>
    <w:rsid w:val="00193865"/>
  </w:style>
  <w:style w:type="paragraph" w:customStyle="1" w:styleId="ADCA38B3AAC8452780C3006529ED1C52">
    <w:name w:val="ADCA38B3AAC8452780C3006529ED1C52"/>
    <w:rsid w:val="00193865"/>
  </w:style>
  <w:style w:type="paragraph" w:customStyle="1" w:styleId="7EF553AA70D1411BB5E934B0720DCE61">
    <w:name w:val="7EF553AA70D1411BB5E934B0720DCE61"/>
    <w:rsid w:val="00193865"/>
  </w:style>
  <w:style w:type="paragraph" w:customStyle="1" w:styleId="E2D9E791CCCA49A2A8ED355FF6CD8A61">
    <w:name w:val="E2D9E791CCCA49A2A8ED355FF6CD8A61"/>
    <w:rsid w:val="00193865"/>
  </w:style>
  <w:style w:type="paragraph" w:customStyle="1" w:styleId="36FA312F955D4C209FAD3DF623177D0D">
    <w:name w:val="36FA312F955D4C209FAD3DF623177D0D"/>
    <w:rsid w:val="00193865"/>
  </w:style>
  <w:style w:type="paragraph" w:customStyle="1" w:styleId="CD3253E10074480EA75F0F4451FD2E7B">
    <w:name w:val="CD3253E10074480EA75F0F4451FD2E7B"/>
    <w:rsid w:val="00193865"/>
  </w:style>
  <w:style w:type="paragraph" w:customStyle="1" w:styleId="276A04EDF8314AA29037A99403247C78">
    <w:name w:val="276A04EDF8314AA29037A99403247C78"/>
    <w:rsid w:val="00193865"/>
  </w:style>
  <w:style w:type="paragraph" w:customStyle="1" w:styleId="4D1264DA8D834DA9B722CC94FDF69B87">
    <w:name w:val="4D1264DA8D834DA9B722CC94FDF69B87"/>
    <w:rsid w:val="00646536"/>
    <w:pPr>
      <w:spacing w:after="160" w:line="259" w:lineRule="auto"/>
    </w:pPr>
  </w:style>
  <w:style w:type="paragraph" w:customStyle="1" w:styleId="FCA870D14EFA4BF5B4B2C0FB676011DC">
    <w:name w:val="FCA870D14EFA4BF5B4B2C0FB676011DC"/>
    <w:rsid w:val="00646536"/>
    <w:pPr>
      <w:spacing w:after="160" w:line="259" w:lineRule="auto"/>
    </w:pPr>
  </w:style>
  <w:style w:type="paragraph" w:customStyle="1" w:styleId="833D14EE9AAB4D7F8431A6CD0C8E130D">
    <w:name w:val="833D14EE9AAB4D7F8431A6CD0C8E130D"/>
    <w:rsid w:val="00646536"/>
    <w:pPr>
      <w:spacing w:after="160" w:line="259" w:lineRule="auto"/>
    </w:pPr>
  </w:style>
  <w:style w:type="paragraph" w:customStyle="1" w:styleId="C7EC8E7422424B5E9632DC71196688E2">
    <w:name w:val="C7EC8E7422424B5E9632DC71196688E2"/>
    <w:rsid w:val="00646536"/>
    <w:pPr>
      <w:spacing w:after="160" w:line="259" w:lineRule="auto"/>
    </w:pPr>
  </w:style>
  <w:style w:type="paragraph" w:customStyle="1" w:styleId="CAA2C09F58A24DD895E925E17D68923D">
    <w:name w:val="CAA2C09F58A24DD895E925E17D68923D"/>
    <w:rsid w:val="00646536"/>
    <w:pPr>
      <w:spacing w:after="160" w:line="259" w:lineRule="auto"/>
    </w:pPr>
  </w:style>
  <w:style w:type="paragraph" w:customStyle="1" w:styleId="A8A019F9169544DAB55A5050255B0684">
    <w:name w:val="A8A019F9169544DAB55A5050255B0684"/>
    <w:rsid w:val="00646536"/>
    <w:pPr>
      <w:spacing w:after="160" w:line="259" w:lineRule="auto"/>
    </w:pPr>
  </w:style>
  <w:style w:type="paragraph" w:customStyle="1" w:styleId="D391B05D2144439BA949E69D7D5BDD7D">
    <w:name w:val="D391B05D2144439BA949E69D7D5BDD7D"/>
    <w:rsid w:val="00526F8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10BDA-4A79-474C-808C-D309D1CD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</Template>
  <TotalTime>4</TotalTime>
  <Pages>4</Pages>
  <Words>818</Words>
  <Characters>4502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Aanvraag tot accreditatie als opleidingsverstrekker van bijscholing in verzekeringen</vt:lpstr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Aanvraag tot accreditatie als opleidingsverstrekker van bijscholing in verzekeringen</dc:title>
  <dc:subject>Mededeling FSMA_2015_11-01</dc:subject>
  <dc:creator>Camps</dc:creator>
  <cp:keywords>Verzekerings- en herverzekeringsbemiddeling.</cp:keywords>
  <dc:description>xxx</dc:description>
  <cp:lastModifiedBy>Aerts, Melissa</cp:lastModifiedBy>
  <cp:revision>5</cp:revision>
  <cp:lastPrinted>2015-08-18T16:20:00Z</cp:lastPrinted>
  <dcterms:created xsi:type="dcterms:W3CDTF">2021-10-14T09:29:00Z</dcterms:created>
  <dcterms:modified xsi:type="dcterms:W3CDTF">2021-11-10T13:24:00Z</dcterms:modified>
  <cp:category>Mededeling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506630250</vt:i4>
  </property>
  <property fmtid="{D5CDD505-2E9C-101B-9397-08002B2CF9AE}" pid="3" name="_NewReviewCycle">
    <vt:lpwstr/>
  </property>
  <property fmtid="{D5CDD505-2E9C-101B-9397-08002B2CF9AE}" pid="4" name="_EmailSubject">
    <vt:lpwstr>Aanpassing aanvraag tot accreditatie ( enkel e-mailadres)</vt:lpwstr>
  </property>
  <property fmtid="{D5CDD505-2E9C-101B-9397-08002B2CF9AE}" pid="5" name="_AuthorEmail">
    <vt:lpwstr>Melissa.Aerts@fsma.be</vt:lpwstr>
  </property>
  <property fmtid="{D5CDD505-2E9C-101B-9397-08002B2CF9AE}" pid="6" name="_AuthorEmailDisplayName">
    <vt:lpwstr>Aerts, Melissa</vt:lpwstr>
  </property>
  <property fmtid="{D5CDD505-2E9C-101B-9397-08002B2CF9AE}" pid="7" name="_PreviousAdHocReviewCycleID">
    <vt:i4>-1554452638</vt:i4>
  </property>
</Properties>
</file>